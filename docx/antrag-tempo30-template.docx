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3D023" w14:textId="77777777" w:rsidR="005467B6" w:rsidRDefault="00E84664">
      <w:pPr>
        <w:pStyle w:val="Datum"/>
      </w:pPr>
      <w:bookmarkStart w:id="0" w:name="_GoBack"/>
      <w:bookmarkEnd w:id="0"/>
      <w:r>
        <w:rPr>
          <w:noProof/>
        </w:rPr>
        <mc:AlternateContent>
          <mc:Choice Requires="wps">
            <w:drawing>
              <wp:inline distT="0" distB="0" distL="0" distR="0" wp14:anchorId="6CB6B13A" wp14:editId="37B9F4E8">
                <wp:extent cx="274320" cy="4445"/>
                <wp:effectExtent l="0" t="0" r="0" b="0"/>
                <wp:docPr id="1" name="Freihandform 1"/>
                <wp:cNvGraphicFramePr/>
                <a:graphic xmlns:a="http://schemas.openxmlformats.org/drawingml/2006/main">
                  <a:graphicData uri="http://schemas.microsoft.com/office/word/2010/wordprocessingShape">
                    <wps:wsp>
                      <wps:cNvSpPr/>
                      <wps:spPr>
                        <a:xfrm>
                          <a:off x="0" y="0"/>
                          <a:ext cx="273600" cy="3960"/>
                        </a:xfrm>
                        <a:custGeom>
                          <a:avLst/>
                          <a:gdLst/>
                          <a:ahLst/>
                          <a:cxnLst/>
                          <a:rect l="0" t="0" r="r" b="b"/>
                          <a:pathLst>
                            <a:path/>
                          </a:pathLst>
                        </a:cu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w14:anchorId="65A627C1" id="Freihandform 1" o:spid="_x0000_s1026" style="width:21.6pt;height:.35pt;visibility:visible;mso-wrap-style:square;mso-left-percent:-10001;mso-top-percent:-10001;mso-position-horizontal:absolute;mso-position-horizontal-relative:char;mso-position-vertical:absolute;mso-position-vertical-relative:line;mso-left-percent:-10001;mso-top-percent:-10001;v-text-anchor:top" coordsize="27360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" path="" filled="f" stroked="f">
                <v:path arrowok="t"/>
                <w10:anchorlock/>
              </v:shape>
            </w:pict>
          </mc:Fallback>
        </mc:AlternateContent>
      </w:r>
      <w:r>
        <w:rPr>
          <w:noProof/>
        </w:rPr>
        <mc:AlternateContent>
          <mc:Choice Requires="wps">
            <w:drawing>
              <wp:inline distT="0" distB="0" distL="0" distR="0" wp14:anchorId="73F5456A" wp14:editId="2374EB3F">
                <wp:extent cx="274320" cy="4445"/>
                <wp:effectExtent l="0" t="0" r="0" b="0"/>
                <wp:docPr id="2" name="Freihandform 2"/>
                <wp:cNvGraphicFramePr/>
                <a:graphic xmlns:a="http://schemas.openxmlformats.org/drawingml/2006/main">
                  <a:graphicData uri="http://schemas.microsoft.com/office/word/2010/wordprocessingShape">
                    <wps:wsp>
                      <wps:cNvSpPr/>
                      <wps:spPr>
                        <a:xfrm>
                          <a:off x="0" y="0"/>
                          <a:ext cx="273600" cy="3960"/>
                        </a:xfrm>
                        <a:custGeom>
                          <a:avLst/>
                          <a:gdLst/>
                          <a:ahLst/>
                          <a:cxnLst/>
                          <a:rect l="0" t="0" r="r" b="b"/>
                          <a:pathLst>
                            <a:path/>
                          </a:pathLst>
                        </a:custGeom>
                        <a:noFill/>
                        <a:ln>
                          <a:noFill/>
                        </a:ln>
                      </wps:spPr>
                      <wps:style>
                        <a:lnRef idx="0">
                          <a:scrgbClr r="0" g="0" b="0"/>
                        </a:lnRef>
                        <a:fillRef idx="0">
                          <a:scrgbClr r="0" g="0" b="0"/>
                        </a:fillRef>
                        <a:effectRef idx="0">
                          <a:scrgbClr r="0" g="0" b="0"/>
                        </a:effectRef>
                        <a:fontRef idx="minor"/>
                      </wps:style>
                      <wps:bodyPr/>
                    </wps:wsp>
                  </a:graphicData>
                </a:graphic>
              </wp:inline>
            </w:drawing>
          </mc:Choice>
          <mc:Fallback>
            <w:pict>
              <v:shape w14:anchorId="771C90EA" id="Freihandform 2" o:spid="_x0000_s1026" style="width:21.6pt;height:.35pt;visibility:visible;mso-wrap-style:square;mso-left-percent:-10001;mso-top-percent:-10001;mso-position-horizontal:absolute;mso-position-horizontal-relative:char;mso-position-vertical:absolute;mso-position-vertical-relative:line;mso-left-percent:-10001;mso-top-percent:-10001;v-text-anchor:top" coordsize="27360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" path="" filled="f" stroked="f">
                <v:path arrowok="t"/>
                <w10:anchorlock/>
              </v:shape>
            </w:pict>
          </mc:Fallback>
        </mc:AlternateContent>
      </w:r>
      <w:r>
        <w:rPr>
          <w:noProof/>
        </w:rPr>
        <mc:AlternateContent>
          <mc:Choice Requires="wps">
            <w:drawing>
              <wp:anchor distT="0" distB="0" distL="0" distR="0" simplePos="0" relativeHeight="2" behindDoc="0" locked="0" layoutInCell="1" allowOverlap="1" wp14:anchorId="57718D8D" wp14:editId="3A5046DF">
                <wp:simplePos x="0" y="0"/>
                <wp:positionH relativeFrom="page">
                  <wp:posOffset>760095</wp:posOffset>
                </wp:positionH>
                <wp:positionV relativeFrom="page">
                  <wp:posOffset>1805305</wp:posOffset>
                </wp:positionV>
                <wp:extent cx="2680335" cy="919480"/>
                <wp:effectExtent l="0" t="0" r="0" b="0"/>
                <wp:wrapNone/>
                <wp:docPr id="3" name="Receiver Address"/>
                <wp:cNvGraphicFramePr/>
                <a:graphic xmlns:a="http://schemas.openxmlformats.org/drawingml/2006/main">
                  <a:graphicData uri="http://schemas.microsoft.com/office/word/2010/wordprocessingShape">
                    <wps:wsp>
                      <wps:cNvSpPr txBox="1"/>
                      <wps:spPr>
                        <a:xfrm>
                          <a:off x="0" y="0"/>
                          <a:ext cx="2680335" cy="919480"/>
                        </a:xfrm>
                        <a:prstGeom prst="rect">
                          <a:avLst/>
                        </a:prstGeom>
                      </wps:spPr>
                      <wps:txbx>
                        <w:txbxContent>
                          <w:p w14:paraId="76062DE1" w14:textId="77777777" w:rsidR="005467B6" w:rsidRDefault="00E84664">
                            <w:r>
                              <w:t>An das</w:t>
                            </w:r>
                          </w:p>
                          <w:p w14:paraId="661AF511" w14:textId="77777777" w:rsidR="005467B6" w:rsidRDefault="00E84664">
                            <w:r>
                              <w:t>{Polizei}</w:t>
                            </w:r>
                          </w:p>
                          <w:p w14:paraId="33386F68" w14:textId="77777777" w:rsidR="005467B6" w:rsidRDefault="00E84664">
                            <w:r>
                              <w:t>- Straßenverkehrsbehörde -</w:t>
                            </w:r>
                          </w:p>
                          <w:p w14:paraId="1716C7A5" w14:textId="77777777" w:rsidR="005467B6" w:rsidRDefault="00E84664">
                            <w:r>
                              <w:t>{PolizeiStr}</w:t>
                            </w:r>
                          </w:p>
                          <w:p w14:paraId="5FF5B6C4" w14:textId="77777777" w:rsidR="005467B6" w:rsidRDefault="00E84664">
                            <w:pPr>
                              <w:spacing w:after="120"/>
                            </w:pPr>
                            <w:r>
                              <w:t>{PolizeiPLZ} {PolizeiOrt}</w:t>
                            </w:r>
                          </w:p>
                        </w:txbxContent>
                      </wps:txbx>
                      <wps:bodyPr lIns="0" tIns="0" rIns="0" bIns="0" anchor="t">
                        <a:noAutofit/>
                      </wps:bodyPr>
                    </wps:wsp>
                  </a:graphicData>
                </a:graphic>
              </wp:anchor>
            </w:drawing>
          </mc:Choice>
          <mc:Fallback>
            <w:pict>
              <v:shapetype w14:anchorId="57718D8D" id="_x0000_t202" coordsize="21600,21600" o:spt="202" path="m,l,21600r21600,l21600,xe">
                <v:stroke joinstyle="miter"/>
                <v:path gradientshapeok="t" o:connecttype="rect"/>
              </v:shapetype>
              <v:shape id="Receiver Address" o:spid="_x0000_s1026" type="#_x0000_t202" style="position:absolute;left:0;text-align:left;margin-left:59.85pt;margin-top:142.15pt;width:211.05pt;height:72.4pt;z-index: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" filled="f" stroked="f">
                <v:textbox inset="0,0,0,0">
                  <w:txbxContent>
                    <w:p w14:paraId="76062DE1" w14:textId="77777777" w:rsidR="005467B6" w:rsidRDefault="00E84664">
                      <w:r>
                        <w:t>An das</w:t>
                      </w:r>
                    </w:p>
                    <w:p w14:paraId="661AF511" w14:textId="77777777" w:rsidR="005467B6" w:rsidRDefault="00E84664">
                      <w:r>
                        <w:t>{Polizei}</w:t>
                      </w:r>
                    </w:p>
                    <w:p w14:paraId="33386F68" w14:textId="77777777" w:rsidR="005467B6" w:rsidRDefault="00E84664">
                      <w:r>
                        <w:t>- Straßenverkehrsbehörde -</w:t>
                      </w:r>
                    </w:p>
                    <w:p w14:paraId="1716C7A5" w14:textId="77777777" w:rsidR="005467B6" w:rsidRDefault="00E84664">
                      <w:r>
                        <w:t>{PolizeiStr}</w:t>
                      </w:r>
                    </w:p>
                    <w:p w14:paraId="5FF5B6C4" w14:textId="77777777" w:rsidR="005467B6" w:rsidRDefault="00E84664">
                      <w:pPr>
                        <w:spacing w:after="120"/>
                      </w:pPr>
                      <w:r>
                        <w:t>{PolizeiPLZ} {PolizeiOrt}</w:t>
                      </w:r>
                    </w:p>
                  </w:txbxContent>
                </v:textbox>
                <w10:wrap anchorx="page" anchory="page"/>
              </v:shape>
            </w:pict>
          </mc:Fallback>
        </mc:AlternateContent>
      </w:r>
      <w:r>
        <w:rPr>
          <w:noProof/>
        </w:rPr>
        <mc:AlternateContent>
          <mc:Choice Requires="wps">
            <w:drawing>
              <wp:anchor distT="0" distB="0" distL="0" distR="0" simplePos="0" relativeHeight="3" behindDoc="0" locked="0" layoutInCell="1" allowOverlap="1" wp14:anchorId="34BB9B06" wp14:editId="1C370FFF">
                <wp:simplePos x="0" y="0"/>
                <wp:positionH relativeFrom="column">
                  <wp:posOffset>50165</wp:posOffset>
                </wp:positionH>
                <wp:positionV relativeFrom="paragraph">
                  <wp:posOffset>41910</wp:posOffset>
                </wp:positionV>
                <wp:extent cx="2670175" cy="188595"/>
                <wp:effectExtent l="0" t="0" r="0" b="0"/>
                <wp:wrapNone/>
                <wp:docPr id="4" name="Sender Address Repeated"/>
                <wp:cNvGraphicFramePr/>
                <a:graphic xmlns:a="http://schemas.openxmlformats.org/drawingml/2006/main">
                  <a:graphicData uri="http://schemas.microsoft.com/office/word/2010/wordprocessingShape">
                    <wps:wsp>
                      <wps:cNvSpPr txBox="1"/>
                      <wps:spPr>
                        <a:xfrm>
                          <a:off x="0" y="0"/>
                          <a:ext cx="2670175" cy="188595"/>
                        </a:xfrm>
                        <a:prstGeom prst="rect">
                          <a:avLst/>
                        </a:prstGeom>
                      </wps:spPr>
                      <wps:txbx>
                        <w:txbxContent>
                          <w:p w14:paraId="4BB13E4A" w14:textId="77777777" w:rsidR="005467B6" w:rsidRDefault="00E84664">
                            <w:r>
                              <w:rPr>
                                <w:sz w:val="13"/>
                                <w:szCs w:val="13"/>
                              </w:rPr>
                              <w:t>{Name}, {AdrStr}, {AdrPLZ} {AdrOrt}</w:t>
                            </w:r>
                          </w:p>
                        </w:txbxContent>
                      </wps:txbx>
                      <wps:bodyPr lIns="0" tIns="0" rIns="0" bIns="0" anchor="t">
                        <a:noAutofit/>
                      </wps:bodyPr>
                    </wps:wsp>
                  </a:graphicData>
                </a:graphic>
              </wp:anchor>
            </w:drawing>
          </mc:Choice>
          <mc:Fallback>
            <w:pict>
              <v:shape w14:anchorId="34BB9B06" id="Sender Address Repeated" o:spid="_x0000_s1027" type="#_x0000_t202" style="position:absolute;left:0;text-align:left;margin-left:3.95pt;margin-top:3.3pt;width:210.25pt;height:14.8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" filled="f" stroked="f">
                <v:textbox inset="0,0,0,0">
                  <w:txbxContent>
                    <w:p w14:paraId="4BB13E4A" w14:textId="77777777" w:rsidR="005467B6" w:rsidRDefault="00E84664">
                      <w:r>
                        <w:rPr>
                          <w:sz w:val="13"/>
                          <w:szCs w:val="13"/>
                        </w:rPr>
                        <w:t>{Name}, {AdrStr}, {AdrPLZ} {AdrOrt}</w:t>
                      </w:r>
                    </w:p>
                  </w:txbxContent>
                </v:textbox>
              </v:shape>
            </w:pict>
          </mc:Fallback>
        </mc:AlternateContent>
      </w:r>
      <w:r>
        <w:rPr>
          <w:noProof/>
        </w:rPr>
        <mc:AlternateContent>
          <mc:Choice Requires="wps">
            <w:drawing>
              <wp:anchor distT="0" distB="0" distL="0" distR="0" simplePos="0" relativeHeight="4" behindDoc="0" locked="0" layoutInCell="1" allowOverlap="1" wp14:anchorId="076D62D0" wp14:editId="0A746962">
                <wp:simplePos x="0" y="0"/>
                <wp:positionH relativeFrom="column">
                  <wp:posOffset>3203575</wp:posOffset>
                </wp:positionH>
                <wp:positionV relativeFrom="page">
                  <wp:posOffset>590550</wp:posOffset>
                </wp:positionV>
                <wp:extent cx="2953385" cy="829310"/>
                <wp:effectExtent l="0" t="0" r="0" b="0"/>
                <wp:wrapNone/>
                <wp:docPr id="5" name="Sender Address"/>
                <wp:cNvGraphicFramePr/>
                <a:graphic xmlns:a="http://schemas.openxmlformats.org/drawingml/2006/main">
                  <a:graphicData uri="http://schemas.microsoft.com/office/word/2010/wordprocessingShape">
                    <wps:wsp>
                      <wps:cNvSpPr txBox="1"/>
                      <wps:spPr>
                        <a:xfrm>
                          <a:off x="0" y="0"/>
                          <a:ext cx="2953385" cy="829310"/>
                        </a:xfrm>
                        <a:prstGeom prst="rect">
                          <a:avLst/>
                        </a:prstGeom>
                      </wps:spPr>
                      <wps:txbx>
                        <w:txbxContent>
                          <w:p w14:paraId="0E3348CF" w14:textId="77777777" w:rsidR="005467B6" w:rsidRDefault="00E84664">
                            <w:pPr>
                              <w:pStyle w:val="berschrift"/>
                              <w:spacing w:before="0"/>
                            </w:pPr>
                            <w:r>
                              <w:t>{Name}</w:t>
                            </w:r>
                          </w:p>
                          <w:p w14:paraId="607CEE03" w14:textId="77777777" w:rsidR="005467B6" w:rsidRDefault="00E84664">
                            <w:pPr>
                              <w:pStyle w:val="Kopfzeilerechts"/>
                            </w:pPr>
                            <w:r>
                              <w:t>{AdrStr}</w:t>
                            </w:r>
                          </w:p>
                          <w:p w14:paraId="33C3C780" w14:textId="77777777" w:rsidR="005467B6" w:rsidRDefault="00E84664">
                            <w:pPr>
                              <w:pStyle w:val="Kopfzeilerechts"/>
                              <w:shd w:val="clear" w:color="000000" w:fill="FFFFFF"/>
                            </w:pPr>
                            <w:r>
                              <w:t>{AdrPLZ} {AdrOrt}</w:t>
                            </w:r>
                          </w:p>
                        </w:txbxContent>
                      </wps:txbx>
                      <wps:bodyPr lIns="0" tIns="0" rIns="0" bIns="0" anchor="t">
                        <a:noAutofit/>
                      </wps:bodyPr>
                    </wps:wsp>
                  </a:graphicData>
                </a:graphic>
              </wp:anchor>
            </w:drawing>
          </mc:Choice>
          <mc:Fallback>
            <w:pict>
              <v:shape w14:anchorId="076D62D0" id="Sender Address" o:spid="_x0000_s1028" type="#_x0000_t202" style="position:absolute;left:0;text-align:left;margin-left:252.25pt;margin-top:46.5pt;width:232.55pt;height:65.3pt;z-index:4;visibility:visible;mso-wrap-style:square;mso-wrap-distance-left:0;mso-wrap-distance-top:0;mso-wrap-distance-right:0;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" filled="f" stroked="f">
                <v:textbox inset="0,0,0,0">
                  <w:txbxContent>
                    <w:p w14:paraId="0E3348CF" w14:textId="77777777" w:rsidR="005467B6" w:rsidRDefault="00E84664">
                      <w:pPr>
                        <w:pStyle w:val="berschrift"/>
                        <w:spacing w:before="0"/>
                      </w:pPr>
                      <w:r>
                        <w:t>{Name}</w:t>
                      </w:r>
                    </w:p>
                    <w:p w14:paraId="607CEE03" w14:textId="77777777" w:rsidR="005467B6" w:rsidRDefault="00E84664">
                      <w:pPr>
                        <w:pStyle w:val="Kopfzeilerechts"/>
                      </w:pPr>
                      <w:r>
                        <w:t>{AdrStr}</w:t>
                      </w:r>
                    </w:p>
                    <w:p w14:paraId="33C3C780" w14:textId="77777777" w:rsidR="005467B6" w:rsidRDefault="00E84664">
                      <w:pPr>
                        <w:pStyle w:val="Kopfzeilerechts"/>
                        <w:shd w:val="clear" w:color="000000" w:fill="FFFFFF"/>
                      </w:pPr>
                      <w:r>
                        <w:t>{AdrPLZ} {AdrOrt}</w:t>
                      </w:r>
                    </w:p>
                  </w:txbxContent>
                </v:textbox>
                <w10:wrap anchory="page"/>
              </v:shape>
            </w:pict>
          </mc:Fallback>
        </mc:AlternateContent>
      </w:r>
      <w:r>
        <w:rPr>
          <w:noProof/>
        </w:rPr>
        <mc:AlternateContent>
          <mc:Choice Requires="wps">
            <w:drawing>
              <wp:anchor distT="0" distB="0" distL="0" distR="0" simplePos="0" relativeHeight="5" behindDoc="0" locked="0" layoutInCell="1" allowOverlap="1" wp14:anchorId="2EFB8156" wp14:editId="019D8495">
                <wp:simplePos x="0" y="0"/>
                <wp:positionH relativeFrom="page">
                  <wp:posOffset>241300</wp:posOffset>
                </wp:positionH>
                <wp:positionV relativeFrom="page">
                  <wp:posOffset>3420110</wp:posOffset>
                </wp:positionV>
                <wp:extent cx="360045" cy="266065"/>
                <wp:effectExtent l="0" t="0" r="0" b="0"/>
                <wp:wrapNone/>
                <wp:docPr id="6" name="Bend Marks"/>
                <wp:cNvGraphicFramePr/>
                <a:graphic xmlns:a="http://schemas.openxmlformats.org/drawingml/2006/main">
                  <a:graphicData uri="http://schemas.microsoft.com/office/word/2010/wordprocessingShape">
                    <wps:wsp>
                      <wps:cNvSpPr txBox="1"/>
                      <wps:spPr>
                        <a:xfrm>
                          <a:off x="0" y="0"/>
                          <a:ext cx="360045" cy="266065"/>
                        </a:xfrm>
                        <a:prstGeom prst="rect">
                          <a:avLst/>
                        </a:prstGeom>
                      </wps:spPr>
                      <wps:txbx>
                        <w:txbxContent>
                          <w:p w14:paraId="5DCB8B12" w14:textId="77777777" w:rsidR="005467B6" w:rsidRDefault="005467B6">
                            <w:pPr>
                              <w:pStyle w:val="Rahmeninhalt"/>
                              <w:spacing w:after="0"/>
                            </w:pPr>
                          </w:p>
                        </w:txbxContent>
                      </wps:txbx>
                      <wps:bodyPr lIns="53975" tIns="53975" rIns="53975" bIns="53975" anchor="t">
                        <a:spAutoFit/>
                      </wps:bodyPr>
                    </wps:wsp>
                  </a:graphicData>
                </a:graphic>
              </wp:anchor>
            </w:drawing>
          </mc:Choice>
          <mc:Fallback>
            <w:pict>
              <v:shape w14:anchorId="2EFB8156" id="Bend Marks" o:spid="_x0000_s1029" type="#_x0000_t202" style="position:absolute;left:0;text-align:left;margin-left:19pt;margin-top:269.3pt;width:28.35pt;height:20.95pt;z-index: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" filled="f" stroked="f">
                <v:textbox style="mso-fit-shape-to-text:t" inset="4.25pt,4.25pt,4.25pt,4.25pt">
                  <w:txbxContent>
                    <w:p w14:paraId="5DCB8B12" w14:textId="77777777" w:rsidR="005467B6" w:rsidRDefault="005467B6">
                      <w:pPr>
                        <w:pStyle w:val="Rahmeninhalt"/>
                        <w:spacing w:after="0"/>
                      </w:pPr>
                    </w:p>
                  </w:txbxContent>
                </v:textbox>
                <w10:wrap anchorx="page" anchory="page"/>
              </v:shape>
            </w:pict>
          </mc:Fallback>
        </mc:AlternateContent>
      </w:r>
    </w:p>
    <w:p w14:paraId="3FA49DC4" w14:textId="77777777" w:rsidR="005467B6" w:rsidRDefault="005467B6">
      <w:pPr>
        <w:pStyle w:val="Datum"/>
      </w:pPr>
    </w:p>
    <w:p w14:paraId="294533E2" w14:textId="77777777" w:rsidR="005467B6" w:rsidRDefault="00E84664">
      <w:pPr>
        <w:pStyle w:val="Datum"/>
      </w:pPr>
      <w:r>
        <w:fldChar w:fldCharType="begin"/>
      </w:r>
      <w:r>
        <w:instrText>DATE \@"dd.MM.yy"</w:instrText>
      </w:r>
      <w:r>
        <w:fldChar w:fldCharType="separate"/>
      </w:r>
      <w:r w:rsidR="005719E6">
        <w:rPr>
          <w:noProof/>
        </w:rPr>
        <w:t>24.11.16</w:t>
      </w:r>
      <w:r>
        <w:fldChar w:fldCharType="end"/>
      </w:r>
    </w:p>
    <w:p w14:paraId="5EE42A1C" w14:textId="77777777" w:rsidR="005467B6" w:rsidRDefault="005467B6">
      <w:pPr>
        <w:sectPr w:rsidR="005467B6">
          <w:headerReference w:type="default" r:id="rId7"/>
          <w:pgSz w:w="11906" w:h="16838"/>
          <w:pgMar w:top="2495" w:right="1134" w:bottom="1134" w:left="1134" w:header="567" w:footer="0" w:gutter="0"/>
          <w:cols w:space="720"/>
          <w:formProt w:val="0"/>
          <w:docGrid w:linePitch="312" w:charSpace="-2049"/>
        </w:sectPr>
      </w:pPr>
    </w:p>
    <w:p w14:paraId="7230592C" w14:textId="77777777" w:rsidR="005467B6" w:rsidRDefault="00E84664">
      <w:r>
        <w:rPr>
          <w:rFonts w:ascii="Arial" w:eastAsia="Arial" w:hAnsi="Arial" w:cs="Arial"/>
          <w:b/>
          <w:sz w:val="24"/>
        </w:rPr>
        <w:t>Antrag auf verkehrsbeschränkende Maßnahmen nach § 45 Abs. 1 Satz 2 Nr. 3 StVO</w:t>
      </w:r>
    </w:p>
    <w:p w14:paraId="43D9E77E" w14:textId="77777777" w:rsidR="005467B6" w:rsidRDefault="005467B6">
      <w:pPr>
        <w:rPr>
          <w:sz w:val="24"/>
        </w:rPr>
      </w:pPr>
    </w:p>
    <w:p w14:paraId="1992A604" w14:textId="77777777" w:rsidR="005467B6" w:rsidRDefault="00E84664">
      <w:r>
        <w:rPr>
          <w:rFonts w:ascii="Arial" w:eastAsia="Arial" w:hAnsi="Arial" w:cs="Arial"/>
          <w:b/>
          <w:sz w:val="24"/>
        </w:rPr>
        <w:t xml:space="preserve">Straße: </w:t>
      </w:r>
      <w:bookmarkStart w:id="1" w:name="__DdeLink__183_354116789"/>
      <w:bookmarkEnd w:id="1"/>
      <w:r>
        <w:rPr>
          <w:rFonts w:ascii="Arial" w:eastAsia="Arial" w:hAnsi="Arial" w:cs="Arial"/>
          <w:b/>
          <w:sz w:val="24"/>
        </w:rPr>
        <w:t>{AntragStr}</w:t>
      </w:r>
    </w:p>
    <w:p w14:paraId="29F7A7BE" w14:textId="77777777" w:rsidR="005467B6" w:rsidRDefault="005467B6">
      <w:pPr>
        <w:sectPr w:rsidR="005467B6">
          <w:type w:val="continuous"/>
          <w:pgSz w:w="11906" w:h="16838"/>
          <w:pgMar w:top="2495" w:right="1134" w:bottom="1134" w:left="1134" w:header="567" w:footer="0" w:gutter="0"/>
          <w:cols w:space="720"/>
          <w:formProt w:val="0"/>
          <w:docGrid w:linePitch="312" w:charSpace="-2049"/>
        </w:sectPr>
      </w:pPr>
    </w:p>
    <w:p w14:paraId="1CEAF805" w14:textId="77777777" w:rsidR="005467B6" w:rsidRDefault="00E84664">
      <w:pPr>
        <w:pStyle w:val="Opening"/>
      </w:pPr>
      <w:r>
        <w:t>Sehr geehrte Damen und Herren,</w:t>
      </w:r>
    </w:p>
    <w:p w14:paraId="7D39A30A" w14:textId="77777777" w:rsidR="005467B6" w:rsidRDefault="00E84664">
      <w:r>
        <w:t>als Anwohner/in der Straße „{AntragStr}“ im Bezirk {Bezirk} (im folgenden Straße) bin ich stark betroffen von :</w:t>
      </w:r>
    </w:p>
    <w:p w14:paraId="2730C4EC" w14:textId="77777777" w:rsidR="005467B6" w:rsidRDefault="00E84664">
      <w:r>
        <w:t>[ ] Verkehrslärm</w:t>
      </w:r>
      <w:r>
        <w:br/>
        <w:t>[ ] Schadstoffemissionen.</w:t>
      </w:r>
    </w:p>
    <w:p w14:paraId="14FF692E" w14:textId="77777777" w:rsidR="005467B6" w:rsidRDefault="005467B6"/>
    <w:p w14:paraId="2572BC37" w14:textId="77777777" w:rsidR="005467B6" w:rsidRDefault="00E84664">
      <w:r>
        <w:t>Ich beantrage daher bei Ihnen für</w:t>
      </w:r>
      <w:r>
        <w:t xml:space="preserve"> die Straße unverzüglich verkehrsbeschränkende Maßnahmen nach § 45 StVO anzuordnen.</w:t>
      </w:r>
    </w:p>
    <w:p w14:paraId="3DAB4DCB" w14:textId="77777777" w:rsidR="005467B6" w:rsidRDefault="005467B6"/>
    <w:p w14:paraId="6FD426FB" w14:textId="77777777" w:rsidR="005467B6" w:rsidRDefault="00E84664">
      <w:r>
        <w:t>Ich/Wir lebe(n):</w:t>
      </w:r>
    </w:p>
    <w:p w14:paraId="38E85AE7" w14:textId="77777777" w:rsidR="005467B6" w:rsidRDefault="00E84664">
      <w:r>
        <w:t>[ ] Alleine</w:t>
      </w:r>
      <w:r>
        <w:br/>
        <w:t>[ ] Als Paar</w:t>
      </w:r>
      <w:r>
        <w:br/>
        <w:t>[ ] Als Familie.</w:t>
      </w:r>
    </w:p>
    <w:p w14:paraId="44F4232A" w14:textId="77777777" w:rsidR="005467B6" w:rsidRDefault="00E84664">
      <w:r>
        <w:t>[ ] Als________________(z.B. Wohngemeinschaft)</w:t>
      </w:r>
    </w:p>
    <w:p w14:paraId="64F5D487" w14:textId="77777777" w:rsidR="005467B6" w:rsidRDefault="005467B6"/>
    <w:p w14:paraId="45E729D1" w14:textId="77777777" w:rsidR="005467B6" w:rsidRDefault="00E84664">
      <w:r>
        <w:t>[ ] In einer Wohnung im ___ Stock</w:t>
      </w:r>
      <w:r>
        <w:br/>
        <w:t>[ ] In einem Einzelhaus mit __</w:t>
      </w:r>
      <w:r>
        <w:t>_ Stockwerken</w:t>
      </w:r>
    </w:p>
    <w:p w14:paraId="503C0A8C" w14:textId="77777777" w:rsidR="005467B6" w:rsidRDefault="005467B6"/>
    <w:p w14:paraId="2A6D6B9C" w14:textId="77777777" w:rsidR="005467B6" w:rsidRDefault="00E84664">
      <w:r>
        <w:t>[ ] Ich/Wir stellen den Antrag auch stellvertretend für unsere minderjährigen Kinder: _______________________________________________</w:t>
      </w:r>
    </w:p>
    <w:p w14:paraId="42C615D7" w14:textId="77777777" w:rsidR="005467B6" w:rsidRDefault="005467B6"/>
    <w:p w14:paraId="4440AE99" w14:textId="77777777" w:rsidR="005467B6" w:rsidRDefault="00E84664">
      <w:r>
        <w:t>Folgende Räume sind zur Straße hin ausgerichtet:</w:t>
      </w:r>
    </w:p>
    <w:p w14:paraId="00770717" w14:textId="77777777" w:rsidR="005467B6" w:rsidRDefault="00E84664">
      <w:r>
        <w:lastRenderedPageBreak/>
        <w:t>[ ] Wohnzimmer</w:t>
      </w:r>
      <w:r>
        <w:br/>
        <w:t>[ ] Schlafzimmer</w:t>
      </w:r>
      <w:r>
        <w:br/>
        <w:t>[ ] 1. Kinderzimmer</w:t>
      </w:r>
      <w:r>
        <w:br/>
        <w:t>[ ] 2</w:t>
      </w:r>
      <w:r>
        <w:t>. Kinderzimmer</w:t>
      </w:r>
    </w:p>
    <w:p w14:paraId="7157B938" w14:textId="77777777" w:rsidR="005467B6" w:rsidRDefault="00E84664">
      <w:r>
        <w:t>[ ] _______________(Räume, die dem dauerenden Aufenthalt dienen)</w:t>
      </w:r>
    </w:p>
    <w:p w14:paraId="4D699E91" w14:textId="77777777" w:rsidR="005467B6" w:rsidRDefault="005467B6"/>
    <w:p w14:paraId="67F50467" w14:textId="77777777" w:rsidR="005467B6" w:rsidRDefault="005467B6"/>
    <w:p w14:paraId="3DB6DA8E" w14:textId="77777777" w:rsidR="005467B6" w:rsidRDefault="00E84664">
      <w:r>
        <w:t>Wir haben einen:</w:t>
      </w:r>
    </w:p>
    <w:p w14:paraId="2AEB4C15" w14:textId="77777777" w:rsidR="005467B6" w:rsidRDefault="00E84664">
      <w:r>
        <w:t>[ ] Balkon der [ ] zur Straße / [ ] von der Straße abgewandt liegt.</w:t>
      </w:r>
    </w:p>
    <w:p w14:paraId="1FD29AF2" w14:textId="77777777" w:rsidR="005467B6" w:rsidRDefault="00E84664">
      <w:r>
        <w:t>[ ] Terrasse die [ ] zur Straße / [ ] von der Straße abgewandt liegt.</w:t>
      </w:r>
    </w:p>
    <w:p w14:paraId="6D8EFD2B" w14:textId="77777777" w:rsidR="005467B6" w:rsidRDefault="005467B6">
      <w:pPr>
        <w:sectPr w:rsidR="005467B6">
          <w:type w:val="continuous"/>
          <w:pgSz w:w="11906" w:h="16838"/>
          <w:pgMar w:top="2495" w:right="1134" w:bottom="1134" w:left="1134" w:header="567" w:footer="0" w:gutter="0"/>
          <w:cols w:space="720"/>
          <w:formProt w:val="0"/>
          <w:docGrid w:linePitch="312" w:charSpace="-2049"/>
        </w:sectPr>
      </w:pPr>
    </w:p>
    <w:p w14:paraId="219350DC" w14:textId="77777777" w:rsidR="005467B6" w:rsidRDefault="00E84664">
      <w:r>
        <w:t>[ ] Garten der [ ] zur Straße / [ ] von der Straße abgewandt liegt.</w:t>
      </w:r>
    </w:p>
    <w:p w14:paraId="2B91D3AD" w14:textId="77777777" w:rsidR="005467B6" w:rsidRDefault="005467B6"/>
    <w:p w14:paraId="14725FD4" w14:textId="77777777" w:rsidR="005467B6" w:rsidRDefault="00E84664">
      <w:r>
        <w:t xml:space="preserve">Die Nutzung der Wohnung wird derzeit durch den starken Verkehr  und die hiervon ausgehenden Emissionen in unzumutbarer Art und Weise gestört. </w:t>
      </w:r>
    </w:p>
    <w:p w14:paraId="02D3028A" w14:textId="77777777" w:rsidR="005467B6" w:rsidRDefault="005467B6">
      <w:pPr>
        <w:jc w:val="both"/>
      </w:pPr>
    </w:p>
    <w:p w14:paraId="74151649" w14:textId="77777777" w:rsidR="005467B6" w:rsidRDefault="00E84664">
      <w:pPr>
        <w:jc w:val="both"/>
      </w:pPr>
      <w:r>
        <w:rPr>
          <w:rFonts w:ascii="Thorndale" w:hAnsi="Thorndale"/>
          <w:color w:val="000000"/>
          <w:spacing w:val="0"/>
          <w:sz w:val="20"/>
        </w:rPr>
        <w:t xml:space="preserve">BITTE BESCHREIBEN </w:t>
      </w:r>
      <w:r>
        <w:rPr>
          <w:rFonts w:ascii="Thorndale" w:hAnsi="Thorndale"/>
          <w:color w:val="000000"/>
          <w:spacing w:val="0"/>
          <w:sz w:val="20"/>
        </w:rPr>
        <w:t>SIE, WELCHE FOLGEN LÄRM UND ABGASE FÜR SIE PERSÖNLICH HABEN:</w:t>
      </w:r>
    </w:p>
    <w:p w14:paraId="6804EA87" w14:textId="77777777" w:rsidR="005467B6" w:rsidRDefault="005467B6">
      <w:pPr>
        <w:jc w:val="both"/>
      </w:pPr>
    </w:p>
    <w:p w14:paraId="1FA61F20" w14:textId="77777777" w:rsidR="005467B6" w:rsidRDefault="00E84664">
      <w:r>
        <w:t>_________</w:t>
      </w:r>
      <w:r>
        <w:commentReference w:id="2"/>
      </w:r>
      <w:r>
        <w:t>____________________________________________________________</w:t>
      </w:r>
    </w:p>
    <w:p w14:paraId="4304DF8C" w14:textId="77777777" w:rsidR="005467B6" w:rsidRDefault="005467B6"/>
    <w:p w14:paraId="2D00DE4B" w14:textId="77777777" w:rsidR="005467B6" w:rsidRDefault="00E84664">
      <w:r>
        <w:t>______________________________________________________________________</w:t>
      </w:r>
    </w:p>
    <w:p w14:paraId="155CB452" w14:textId="77777777" w:rsidR="005467B6" w:rsidRDefault="005467B6"/>
    <w:p w14:paraId="207E75CC" w14:textId="77777777" w:rsidR="005467B6" w:rsidRDefault="00E84664">
      <w:pPr>
        <w:jc w:val="both"/>
      </w:pPr>
      <w:r>
        <w:t>BITTE NENNEN SIE HIER KRANKHEITEN, DIE BEI IHNEN</w:t>
      </w:r>
      <w:r>
        <w:t xml:space="preserve"> ODER ANDEREN PERSONEN, DIE IN IHREM HAUSHALT LEBEN, ÄRZTLICH DIAGNOSTIZIERT WURDEN:</w:t>
      </w:r>
    </w:p>
    <w:p w14:paraId="2E79DBF1" w14:textId="77777777" w:rsidR="005467B6" w:rsidRDefault="005467B6">
      <w:pPr>
        <w:jc w:val="both"/>
      </w:pPr>
    </w:p>
    <w:p w14:paraId="13F7754F" w14:textId="77777777" w:rsidR="005467B6" w:rsidRDefault="00E84664">
      <w:r>
        <w:t>______________________________________________________________________</w:t>
      </w:r>
      <w:r>
        <w:commentReference w:id="3"/>
      </w:r>
    </w:p>
    <w:p w14:paraId="175C197D" w14:textId="77777777" w:rsidR="005467B6" w:rsidRDefault="005467B6"/>
    <w:p w14:paraId="434A9652" w14:textId="77777777" w:rsidR="005467B6" w:rsidRDefault="00E84664">
      <w:r>
        <w:t>______________________________________________________________________</w:t>
      </w:r>
    </w:p>
    <w:p w14:paraId="1F758D53" w14:textId="77777777" w:rsidR="005467B6" w:rsidRDefault="005467B6"/>
    <w:p w14:paraId="7BBB7234" w14:textId="77777777" w:rsidR="005467B6" w:rsidRDefault="00E84664">
      <w:r>
        <w:t xml:space="preserve">Auf der Straße gibt es </w:t>
      </w:r>
    </w:p>
    <w:p w14:paraId="611938EA" w14:textId="77777777" w:rsidR="005467B6" w:rsidRDefault="00E84664">
      <w:r>
        <w:t>[ ] einen hohen Anteil an LKW</w:t>
      </w:r>
      <w:r>
        <w:br/>
      </w:r>
      <w:r>
        <w:lastRenderedPageBreak/>
        <w:t>[ ] Linienbusse, der LINIE(N)_______________________</w:t>
      </w:r>
      <w:r>
        <w:br/>
      </w:r>
    </w:p>
    <w:p w14:paraId="1FA944F2" w14:textId="77777777" w:rsidR="005467B6" w:rsidRDefault="00E84664">
      <w:r>
        <w:t>Diese Fahrzeuge tragen, da sie in der Regel dieselbetrieben fahren, maßgeblich zu einer unverhältnismäßig hohen Abgasbelastung – hierbei vor allem Stickstoffdioxid und Fei</w:t>
      </w:r>
      <w:r>
        <w:t>nstaub – bei.</w:t>
      </w:r>
    </w:p>
    <w:p w14:paraId="3BC6CCE2" w14:textId="77777777" w:rsidR="005467B6" w:rsidRDefault="005467B6"/>
    <w:p w14:paraId="54AED331" w14:textId="77777777" w:rsidR="005467B6" w:rsidRDefault="00E84664">
      <w:r>
        <w:t>Es gibt eine starke Nutzung der Straße durch</w:t>
      </w:r>
    </w:p>
    <w:p w14:paraId="51E8D784" w14:textId="77777777" w:rsidR="005467B6" w:rsidRDefault="00E84664">
      <w:r>
        <w:t>[ ] Kinder der _______________________ Schule(n)</w:t>
      </w:r>
    </w:p>
    <w:p w14:paraId="6CA0BF30" w14:textId="77777777" w:rsidR="005467B6" w:rsidRDefault="00E84664">
      <w:r>
        <w:t>[ ] Kinder der KITA(s)___________________</w:t>
      </w:r>
    </w:p>
    <w:p w14:paraId="6DD38547" w14:textId="77777777" w:rsidR="005467B6" w:rsidRDefault="00E84664">
      <w:r>
        <w:t>[ ] Eltern mit kleinen Kindern</w:t>
      </w:r>
    </w:p>
    <w:p w14:paraId="66ACE3E9" w14:textId="77777777" w:rsidR="005467B6" w:rsidRDefault="00E84664">
      <w:r>
        <w:t>[ ] alte Menschen</w:t>
      </w:r>
    </w:p>
    <w:p w14:paraId="11B049DF" w14:textId="77777777" w:rsidR="005467B6" w:rsidRDefault="00E84664">
      <w:r>
        <w:t>[ ] Radfahrer</w:t>
      </w:r>
    </w:p>
    <w:p w14:paraId="330EBCE4" w14:textId="77777777" w:rsidR="005467B6" w:rsidRDefault="00E84664">
      <w:r>
        <w:t>[ ] Fußgänger</w:t>
      </w:r>
    </w:p>
    <w:p w14:paraId="5771383D" w14:textId="77777777" w:rsidR="005467B6" w:rsidRDefault="00E84664">
      <w:r>
        <w:t>[ ] Lieferverkehr</w:t>
      </w:r>
    </w:p>
    <w:p w14:paraId="2D876BF4" w14:textId="77777777" w:rsidR="005467B6" w:rsidRDefault="005467B6"/>
    <w:p w14:paraId="3F4549C8" w14:textId="77777777" w:rsidR="005467B6" w:rsidRDefault="00E84664">
      <w:r>
        <w:t xml:space="preserve">Die </w:t>
      </w:r>
      <w:r>
        <w:t>Verkehrssituation im allgemeinen ist dort</w:t>
      </w:r>
    </w:p>
    <w:p w14:paraId="602C44D6" w14:textId="77777777" w:rsidR="005467B6" w:rsidRDefault="00E84664">
      <w:r>
        <w:t>[ ] für Erwachsene häufig unüberschaubar</w:t>
      </w:r>
    </w:p>
    <w:p w14:paraId="1D59B503" w14:textId="77777777" w:rsidR="005467B6" w:rsidRDefault="00E84664">
      <w:r>
        <w:t>[ ] für Kinder nicht zu überschauen</w:t>
      </w:r>
    </w:p>
    <w:p w14:paraId="158203D1" w14:textId="77777777" w:rsidR="005467B6" w:rsidRDefault="00E84664">
      <w:r>
        <w:t>[ ] für Kinder werden aufgrund der hohen Geschwindigkeit gefährlich</w:t>
      </w:r>
    </w:p>
    <w:p w14:paraId="37D92698" w14:textId="77777777" w:rsidR="005467B6" w:rsidRDefault="00E84664">
      <w:r>
        <w:t>[ ] durch viele Falschparker geprägt</w:t>
      </w:r>
    </w:p>
    <w:p w14:paraId="20AA5B81" w14:textId="77777777" w:rsidR="005467B6" w:rsidRDefault="00E84664">
      <w:r>
        <w:t>[ ] durch  häufiges Parken in zw</w:t>
      </w:r>
      <w:r>
        <w:t>eiter Reihe geprägt</w:t>
      </w:r>
    </w:p>
    <w:p w14:paraId="428525E0" w14:textId="77777777" w:rsidR="005467B6" w:rsidRDefault="00E84664">
      <w:r>
        <w:t>[ ] durch eine Vielzahl von Unfällen geprägt</w:t>
      </w:r>
    </w:p>
    <w:p w14:paraId="090ADD31" w14:textId="77777777" w:rsidR="005467B6" w:rsidRDefault="00E84664">
      <w:r>
        <w:t>[ ] Häufiges Anfahren und Abbremsen geprägt (z.B. Parkplatzsuche etc.)</w:t>
      </w:r>
    </w:p>
    <w:p w14:paraId="00D459FA" w14:textId="77777777" w:rsidR="005467B6" w:rsidRDefault="005467B6"/>
    <w:p w14:paraId="6D8C6FA2" w14:textId="77777777" w:rsidR="005467B6" w:rsidRDefault="00E84664">
      <w:r>
        <w:t>Für den Straßenabschnitt vor meinem/ unserem Haus Entfernung wurden folgende Luftdaten von der Behörde für Umwelt und E</w:t>
      </w:r>
      <w:r>
        <w:t xml:space="preserve">nergie Hamburg angegeben: </w:t>
      </w:r>
    </w:p>
    <w:p w14:paraId="3FA39350" w14:textId="77777777" w:rsidR="005467B6" w:rsidRDefault="00E84664">
      <w:pPr>
        <w:rPr>
          <w:lang w:val="en-US"/>
        </w:rPr>
      </w:pPr>
      <w:r>
        <w:rPr>
          <w:lang w:val="en-US"/>
        </w:rPr>
        <w:t xml:space="preserve">{NO2}  NO² µg/m³ in 1 h, </w:t>
      </w:r>
    </w:p>
    <w:p w14:paraId="01573404" w14:textId="77777777" w:rsidR="005467B6" w:rsidRDefault="00E84664">
      <w:r>
        <w:t xml:space="preserve">{PM10} PM10  µg/m³ in 1 h, </w:t>
      </w:r>
    </w:p>
    <w:p w14:paraId="097329AA" w14:textId="77777777" w:rsidR="005467B6" w:rsidRDefault="00E84664">
      <w:r>
        <w:t>{PM25} PM2,5  µg/m³ in 1 h.</w:t>
      </w:r>
    </w:p>
    <w:p w14:paraId="221218AE" w14:textId="77777777" w:rsidR="005467B6" w:rsidRDefault="00E84664">
      <w:r>
        <w:t>(Die Daten beziehen sich auf den nächst verfügbaren Messwert in {entfernungLuft} m Entfernung.)</w:t>
      </w:r>
    </w:p>
    <w:p w14:paraId="2B4999DA" w14:textId="77777777" w:rsidR="005467B6" w:rsidRDefault="005467B6"/>
    <w:p w14:paraId="419FF8BB" w14:textId="77777777" w:rsidR="005467B6" w:rsidRDefault="00E84664">
      <w:r>
        <w:t>{Grenzwertueberschreitungen}</w:t>
      </w:r>
    </w:p>
    <w:p w14:paraId="3115E66E" w14:textId="77777777" w:rsidR="005467B6" w:rsidRDefault="005467B6"/>
    <w:p w14:paraId="3035C681" w14:textId="77777777" w:rsidR="005467B6" w:rsidRDefault="00E84664">
      <w:r>
        <w:t>Laut der von der Beh</w:t>
      </w:r>
      <w:r>
        <w:t xml:space="preserve">örde für Umwelt und Energie veröffentlichten Lärmkarte liegt die Lärmbelastung im Straßenabschnitt vor meinem/ unserem Hausam Tag in der </w:t>
      </w:r>
      <w:r>
        <w:lastRenderedPageBreak/>
        <w:t>Klasse: {LaermTagKl} also {LaermTagWertebereich} und in der Nacht in der Klasse: {LaermNachtKl} also {LaermNachtWertebe</w:t>
      </w:r>
      <w:r>
        <w:t>reich}.</w:t>
      </w:r>
    </w:p>
    <w:p w14:paraId="1A0D13B7" w14:textId="77777777" w:rsidR="005467B6" w:rsidRDefault="005467B6"/>
    <w:p w14:paraId="02BA0696" w14:textId="77777777" w:rsidR="005467B6" w:rsidRDefault="00E84664">
      <w:r>
        <w:t>Bei Lärmwerten von mehr als 49 dB(A) in der Nacht bzw. 59 dB(A) am Tage ist davon auszugehen, dass zunehmend erhebliche Belästigungen und gesundheitliche Beschwerden auftreten. Nach Auffassung des Bundesverwaltungsgerichts ist die zuständige Straß</w:t>
      </w:r>
      <w:r>
        <w:t>enverkehrsbehörde daher bei Erreichen dieser Werte verpflichtet im Ermessenswege konkrete lärmmindernde Maßnahmen zu erwägen und die Belange der Betroffenen mit den Belangen des Verkehrs abzuwägen. Bei Werten von mehr als 60 dB(A) in der Nacht bzw. 70 dB(A</w:t>
      </w:r>
      <w:r>
        <w:t xml:space="preserve">) am Tage könne weiterhin davon ausgegangen werden, dass den Betroffenen in der Regel ein Rechtsanspruch auf Lärmschutz zustehe, da bei diesen Werten eine erhebliche Gesundheitsgefährdung vorliegt. </w:t>
      </w:r>
    </w:p>
    <w:p w14:paraId="359B5753" w14:textId="77777777" w:rsidR="005467B6" w:rsidRDefault="005467B6"/>
    <w:p w14:paraId="2371D2CA" w14:textId="77777777" w:rsidR="005467B6" w:rsidRDefault="00E84664">
      <w:r>
        <w:t xml:space="preserve">Letzteres gilt nach Ansicht des </w:t>
      </w:r>
      <w:r>
        <w:t>Bundesverwaltungsgerichts auch dann, wenn die Grenzwerte für Stickstoffdioxid oder Feinstaub, die im Rahmen der 39. BImSchV definiert sind, erreicht oder überschritten werden. In diesen Fällen ist die zuständige Straßenverkehrsbehörde daher nicht nur zur P</w:t>
      </w:r>
      <w:r>
        <w:t>rüfung sondern ausdrücklich auch zum einem Einschreiten verpflichtet. Konkrete Maßnahmen sind durch die zuständige Behörde jedoch bereits dann zu erwägen, wenn die Emissionsbelastung im konkreten Fall nicht ortsüblich und damit unzumutbar ist.</w:t>
      </w:r>
    </w:p>
    <w:p w14:paraId="60B04C5F" w14:textId="77777777" w:rsidR="005467B6" w:rsidRDefault="005467B6"/>
    <w:p w14:paraId="666ED32B" w14:textId="77777777" w:rsidR="005467B6" w:rsidRDefault="00E84664">
      <w:r>
        <w:t>Um den erhe</w:t>
      </w:r>
      <w:r>
        <w:t>blichen Störungen und Gesundheitsgefahren, denen wir uns derzeit durch die Verkehrsemissionen ausgesetzt sehen, entgegen zu wirken, beantrage ich/ beantragen wir eine die Prüfung und Umsetzung straßenverkehrsrechtlicher Maßnahmen, wie z.B. die Begrenzung d</w:t>
      </w:r>
      <w:r>
        <w:t xml:space="preserve">er Geschwindigkeit auf der Straße auf maximal 30 km/h (ggf. begleitet durch weitere straßenverkehrsrechtliche Maßnahmen). </w:t>
      </w:r>
    </w:p>
    <w:p w14:paraId="44A7FFB9" w14:textId="77777777" w:rsidR="005467B6" w:rsidRDefault="005467B6"/>
    <w:p w14:paraId="7C0A33A5" w14:textId="77777777" w:rsidR="005467B6" w:rsidRDefault="00E84664">
      <w:r>
        <w:t xml:space="preserve">Diese Maßnahme kann ohne größeren Aufwand und ohne tiefgreifende Eingriffe in das Verkehrsnetz kurzfristig umgesetzt werden und hat </w:t>
      </w:r>
      <w:r>
        <w:t xml:space="preserve">– wie z.B. der Hamburger </w:t>
      </w:r>
      <w:r>
        <w:lastRenderedPageBreak/>
        <w:t>Lärmaktionsplan verdeutlicht –, insbesondere in Verbindung mit einer gleichzeitigen Verstetigung des Verkehrs, ein sehr hohes Potenzial um den Verkehrslärm und die Abgasbelastung auf der {AntragStr} nachhaltig zu senken.</w:t>
      </w:r>
    </w:p>
    <w:p w14:paraId="2E6C402C" w14:textId="77777777" w:rsidR="005467B6" w:rsidRDefault="005467B6"/>
    <w:p w14:paraId="09E69BF3" w14:textId="77777777" w:rsidR="005467B6" w:rsidRDefault="00E84664">
      <w:r>
        <w:t>Eine Einf</w:t>
      </w:r>
      <w:r>
        <w:t>ührung von Tempo 30 auf der Straße ist darüber hinaus auch aus Gründen der Sicherheit und Ordnung des Verkehrs dringend geboten.</w:t>
      </w:r>
    </w:p>
    <w:p w14:paraId="6EF96316" w14:textId="77777777" w:rsidR="005467B6" w:rsidRDefault="005467B6"/>
    <w:p w14:paraId="705B2A77" w14:textId="77777777" w:rsidR="005467B6" w:rsidRDefault="00E84664">
      <w:r>
        <w:t>Hilfsweise beantrage ich die Vornahme anderer straßenverkehrsrechtlicher und/ oder allgemeiner Maßnahmen zum Schutz vor Lärm u</w:t>
      </w:r>
      <w:r>
        <w:t>nd Abgasen auf der Straße.</w:t>
      </w:r>
    </w:p>
    <w:p w14:paraId="74791196" w14:textId="77777777" w:rsidR="005467B6" w:rsidRDefault="005467B6"/>
    <w:p w14:paraId="63A49928" w14:textId="77777777" w:rsidR="005467B6" w:rsidRDefault="00E84664">
      <w:r>
        <w:t>Ich bitte darum, die Maßnahmen in enger Abstimmung mit den Anwohnerinnen und Anwohnern zu treffen und diese bei der Entscheidung über den Antrag und im weiteren Verfahren angemessen zu beteiligen.</w:t>
      </w:r>
    </w:p>
    <w:p w14:paraId="3C948280" w14:textId="77777777" w:rsidR="005467B6" w:rsidRDefault="00E84664">
      <w:r>
        <w:t>Sollte die Zuständigkeit für di</w:t>
      </w:r>
      <w:r>
        <w:t>e Einrichtung verkehrsbeschränkender Maßnahmen nach § 45 Abs. 1 Satz 2 Nr. 3 StVO bei einer anderen Hamburger Behörde als der Ihren angesiedelt sein, bitte ich Sie, dieses Schreiben ggf. weiter zu leiten und mich diesbezüglich zu informieren. Über eine Rüc</w:t>
      </w:r>
      <w:r>
        <w:t>kmeldung bis zum {antwortDatum} freue ich mich.</w:t>
      </w:r>
    </w:p>
    <w:p w14:paraId="285F42B7" w14:textId="77777777" w:rsidR="005467B6" w:rsidRDefault="005467B6"/>
    <w:p w14:paraId="698F34A1" w14:textId="77777777" w:rsidR="005467B6" w:rsidRDefault="00E84664">
      <w:r>
        <w:t>Sollte dieser Antrag gebührenpflichtig sein, möchte ich Sie bitten, mir dies vorab mitzuteilen und dabei die Höhe der Kosten anzugeben.</w:t>
      </w:r>
    </w:p>
    <w:p w14:paraId="35E2EFA3" w14:textId="77777777" w:rsidR="005467B6" w:rsidRDefault="005467B6"/>
    <w:p w14:paraId="5E101050" w14:textId="77777777" w:rsidR="005467B6" w:rsidRDefault="00E84664">
      <w:pPr>
        <w:jc w:val="both"/>
      </w:pPr>
      <w:r>
        <w:t>Hinsichtlich der Bearbeitungsfrist verweise ich/ verweisen wir auf §75</w:t>
      </w:r>
      <w:r>
        <w:t xml:space="preserve"> VwGO und § 42a Abs. 2 HmbVwVfg. Bitte bescheiden Sie diesen Antrag daher unverzüglich, spätestens aber drei Monate nach Antragseingang. Eine ggf. Ihrerseits gewünschte Fristverlängerung teilen Sie mir/ uns bitte begründet und rechtzeitig mit.</w:t>
      </w:r>
    </w:p>
    <w:p w14:paraId="294EAD92" w14:textId="77777777" w:rsidR="005467B6" w:rsidRDefault="005467B6"/>
    <w:p w14:paraId="4A659214" w14:textId="77777777" w:rsidR="005467B6" w:rsidRDefault="00E84664">
      <w:r>
        <w:t>Bitte sende</w:t>
      </w:r>
      <w:r>
        <w:t>n Sie mir/ uns eine Eingangsbestätigung.</w:t>
      </w:r>
    </w:p>
    <w:p w14:paraId="35A1F384" w14:textId="77777777" w:rsidR="005467B6" w:rsidRDefault="005467B6"/>
    <w:p w14:paraId="2107D829" w14:textId="77777777" w:rsidR="005467B6" w:rsidRDefault="00E84664">
      <w:pPr>
        <w:pStyle w:val="Gruformel"/>
        <w:ind w:left="0"/>
      </w:pPr>
      <w:r>
        <w:lastRenderedPageBreak/>
        <w:t>Mit freundlichen Grüßen</w:t>
      </w:r>
    </w:p>
    <w:p w14:paraId="44FC6221" w14:textId="77777777" w:rsidR="005467B6" w:rsidRDefault="00E84664">
      <w:pPr>
        <w:pStyle w:val="Unterschrift"/>
        <w:ind w:left="0"/>
      </w:pPr>
      <w:r>
        <w:t>Hamburg, den ______________________________________________</w:t>
      </w:r>
    </w:p>
    <w:p w14:paraId="214D5F89" w14:textId="77777777" w:rsidR="005467B6" w:rsidRDefault="00E84664">
      <w:pPr>
        <w:pStyle w:val="Unterschrift"/>
        <w:ind w:left="0"/>
      </w:pPr>
      <w:r>
        <w:t xml:space="preserve">                                    {Name}</w:t>
      </w:r>
    </w:p>
    <w:p w14:paraId="3056D28D" w14:textId="77777777" w:rsidR="005467B6" w:rsidRDefault="005467B6"/>
    <w:p w14:paraId="0DD84584" w14:textId="77777777" w:rsidR="005467B6" w:rsidRDefault="005467B6"/>
    <w:p w14:paraId="3CEF87B5" w14:textId="77777777" w:rsidR="005467B6" w:rsidRDefault="005467B6"/>
    <w:p w14:paraId="4C3611C8" w14:textId="77777777" w:rsidR="005467B6" w:rsidRDefault="005467B6"/>
    <w:p w14:paraId="5154F621" w14:textId="77777777" w:rsidR="005467B6" w:rsidRDefault="005467B6"/>
    <w:p w14:paraId="43732CF9" w14:textId="77777777" w:rsidR="005467B6" w:rsidRDefault="005467B6"/>
    <w:p w14:paraId="34913642" w14:textId="77777777" w:rsidR="005467B6" w:rsidRDefault="00E84664">
      <w:r>
        <w:t>Antrag erhalten</w:t>
      </w:r>
    </w:p>
    <w:p w14:paraId="41DB47BC" w14:textId="77777777" w:rsidR="005467B6" w:rsidRDefault="005467B6"/>
    <w:p w14:paraId="145BD543" w14:textId="77777777" w:rsidR="005467B6" w:rsidRDefault="005467B6"/>
    <w:p w14:paraId="22111647" w14:textId="77777777" w:rsidR="005467B6" w:rsidRDefault="005467B6"/>
    <w:p w14:paraId="04905858" w14:textId="77777777" w:rsidR="005467B6" w:rsidRDefault="00E84664">
      <w:r>
        <w:t>______________________________________________________</w:t>
      </w:r>
    </w:p>
    <w:p w14:paraId="3099E470" w14:textId="77777777" w:rsidR="005467B6" w:rsidRDefault="00E84664">
      <w:r>
        <w:t xml:space="preserve">Datum  </w:t>
      </w:r>
      <w:r>
        <w:t xml:space="preserve">            Unterschrift</w:t>
      </w:r>
      <w:r>
        <w:br w:type="page"/>
      </w:r>
    </w:p>
    <w:p w14:paraId="1ADD6692" w14:textId="77777777" w:rsidR="005467B6" w:rsidRDefault="00E84664">
      <w:pPr>
        <w:pStyle w:val="berschrift1"/>
        <w:jc w:val="both"/>
      </w:pPr>
      <w:r>
        <w:lastRenderedPageBreak/>
        <w:t>Wie geht es weiter?</w:t>
      </w:r>
    </w:p>
    <w:p w14:paraId="3AB4A643" w14:textId="77777777" w:rsidR="005467B6" w:rsidRDefault="00E84664">
      <w:pPr>
        <w:pStyle w:val="Textkrper"/>
        <w:numPr>
          <w:ilvl w:val="0"/>
          <w:numId w:val="1"/>
        </w:numPr>
        <w:jc w:val="both"/>
      </w:pPr>
      <w:r>
        <w:t>Antrag ausfüllen und an Ihre Verhältnisse anpassen. Desto mehr Details Sie angeben, desto schwerer wird es für die Behörde den Antrag abzulehnen. Bei Fragen können Sie uns unter laeuft@hamburg.adfc.de erreichen</w:t>
      </w:r>
      <w:r>
        <w:t>.</w:t>
      </w:r>
    </w:p>
    <w:p w14:paraId="3F5B2D29" w14:textId="77777777" w:rsidR="005467B6" w:rsidRDefault="00E84664">
      <w:pPr>
        <w:pStyle w:val="Textkrper"/>
        <w:numPr>
          <w:ilvl w:val="0"/>
          <w:numId w:val="1"/>
        </w:numPr>
        <w:jc w:val="both"/>
      </w:pPr>
      <w:r>
        <w:t>Unterschreiben!</w:t>
      </w:r>
    </w:p>
    <w:p w14:paraId="27E0490D" w14:textId="77777777" w:rsidR="005467B6" w:rsidRDefault="00E84664">
      <w:pPr>
        <w:pStyle w:val="Textkrper"/>
        <w:numPr>
          <w:ilvl w:val="0"/>
          <w:numId w:val="1"/>
        </w:numPr>
        <w:jc w:val="both"/>
      </w:pPr>
      <w:r>
        <w:t>Abschicken am besten per Einschreiben oder persönlich vorbeibringen. Bei persönlicher Übergabe den Antrag zweimal ausdrucken und den Empfang auf dem zweiten Exemplar bestätigen lassen.</w:t>
      </w:r>
    </w:p>
    <w:p w14:paraId="625F3251" w14:textId="77777777" w:rsidR="005467B6" w:rsidRDefault="00E84664">
      <w:pPr>
        <w:pStyle w:val="Textkrper"/>
        <w:numPr>
          <w:ilvl w:val="0"/>
          <w:numId w:val="1"/>
        </w:numPr>
        <w:jc w:val="both"/>
      </w:pPr>
      <w:r>
        <w:t>Erzählen Sie es Ihren Freunden, Nachbarn und Bekannte</w:t>
      </w:r>
      <w:r>
        <w:t>n und teilen Sie es auf Twitter und Facebook.</w:t>
      </w:r>
    </w:p>
    <w:p w14:paraId="791A28E9" w14:textId="77777777" w:rsidR="005467B6" w:rsidRDefault="00E84664">
      <w:pPr>
        <w:pStyle w:val="Textkrper"/>
        <w:numPr>
          <w:ilvl w:val="0"/>
          <w:numId w:val="1"/>
        </w:numPr>
        <w:jc w:val="both"/>
      </w:pPr>
      <w:r>
        <w:t>Wir freuen uns, wenn Sie dem ADFC-Hamburg informieren, dass sie einen Antrag gestellt haben und für welche Straße. Schicken Sie uns eine Mail an laeuft@hamburg.adfc.de.</w:t>
      </w:r>
    </w:p>
    <w:p w14:paraId="7BA06A87" w14:textId="77777777" w:rsidR="005467B6" w:rsidRDefault="00E84664">
      <w:pPr>
        <w:pStyle w:val="Textkrper"/>
        <w:numPr>
          <w:ilvl w:val="0"/>
          <w:numId w:val="1"/>
        </w:numPr>
        <w:jc w:val="both"/>
      </w:pPr>
      <w:r>
        <w:t>Auf Antwort warten. Maximal 3 Monate.</w:t>
      </w:r>
    </w:p>
    <w:p w14:paraId="5423AEDC" w14:textId="77777777" w:rsidR="005467B6" w:rsidRDefault="00E84664">
      <w:pPr>
        <w:pStyle w:val="Textkrper"/>
        <w:numPr>
          <w:ilvl w:val="0"/>
          <w:numId w:val="1"/>
        </w:numPr>
        <w:jc w:val="both"/>
      </w:pPr>
      <w:r>
        <w:t>Hal</w:t>
      </w:r>
      <w:r>
        <w:t>ten Sie dem ADFC auf dem Laufenden. Wir möchten wissen, welche Anträge wie verlaufen.</w:t>
      </w:r>
    </w:p>
    <w:p w14:paraId="77F80476" w14:textId="77777777" w:rsidR="005467B6" w:rsidRDefault="00E84664">
      <w:pPr>
        <w:pStyle w:val="Textkrper"/>
        <w:numPr>
          <w:ilvl w:val="0"/>
          <w:numId w:val="1"/>
        </w:numPr>
        <w:jc w:val="both"/>
      </w:pPr>
      <w:r>
        <w:t>Bei abgelehnten Antrag oder keiner Antwort: Setzen Sie sich mit anderen Antragstellern in Verbindung, kontaktieren Sie uns, vernetzen Sie sich. Wir unterstützen Sie dabei</w:t>
      </w:r>
      <w:r>
        <w:t>, Widerspruch einzulegen oder eine Klage einzureichen!</w:t>
      </w:r>
    </w:p>
    <w:p w14:paraId="00D01B35" w14:textId="77777777" w:rsidR="005467B6" w:rsidRDefault="005467B6">
      <w:pPr>
        <w:sectPr w:rsidR="005467B6">
          <w:type w:val="continuous"/>
          <w:pgSz w:w="11906" w:h="16838"/>
          <w:pgMar w:top="2495" w:right="1134" w:bottom="1134" w:left="1134" w:header="567" w:footer="0" w:gutter="0"/>
          <w:cols w:space="720"/>
          <w:formProt w:val="0"/>
          <w:docGrid w:linePitch="312" w:charSpace="-2049"/>
        </w:sectPr>
      </w:pPr>
    </w:p>
    <w:p w14:paraId="4AB068F1" w14:textId="77777777" w:rsidR="00E84664" w:rsidRDefault="00E84664"/>
    <w:sectPr w:rsidR="00E84664">
      <w:type w:val="continuous"/>
      <w:pgSz w:w="11906" w:h="16838"/>
      <w:pgMar w:top="2495" w:right="1134" w:bottom="1134" w:left="1134" w:header="567" w:footer="0"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 w:date="1901-01-01T00:00:00Z" w:initials="">
    <w:p w14:paraId="330E51BE" w14:textId="77777777" w:rsidR="005467B6" w:rsidRDefault="00E84664">
      <w:r>
        <w:rPr>
          <w:rFonts w:ascii="Liberation Serif" w:eastAsia="DejaVu Sans" w:hAnsi="Liberation Serif" w:cs="DejaVu Sans"/>
          <w:spacing w:val="0"/>
          <w:sz w:val="24"/>
          <w:lang w:val="en-US" w:eastAsia="en-US" w:bidi="en-US"/>
        </w:rPr>
        <w:t>z.B. “ich kann nicht bei geöffneten Fenster telefonieren, weil es so laut ist”, oder “Ich wache Nachts mehrmals auf, wenn ein LKW vorbeifährt.”</w:t>
      </w:r>
    </w:p>
  </w:comment>
  <w:comment w:id="3" w:author="" w:date="1901-01-01T00:00:00Z" w:initials="">
    <w:p w14:paraId="4762C751" w14:textId="77777777" w:rsidR="005467B6" w:rsidRDefault="00E84664">
      <w:r>
        <w:rPr>
          <w:rFonts w:ascii="Liberation Serif" w:eastAsia="DejaVu Sans" w:hAnsi="Liberation Serif" w:cs="DejaVu Sans"/>
          <w:spacing w:val="0"/>
          <w:sz w:val="24"/>
          <w:lang w:val="en-US" w:eastAsia="en-US" w:bidi="en-US"/>
        </w:rPr>
        <w:t>Bitte geben Sie Krankheiten an, b</w:t>
      </w:r>
      <w:r>
        <w:rPr>
          <w:rFonts w:ascii="Liberation Serif" w:eastAsia="DejaVu Sans" w:hAnsi="Liberation Serif" w:cs="DejaVu Sans"/>
          <w:spacing w:val="0"/>
          <w:sz w:val="24"/>
          <w:lang w:val="en-US" w:eastAsia="en-US" w:bidi="en-US"/>
        </w:rPr>
        <w:t>ei denen Sie einen Zusammenhang mit der Lärm und Abgassituation vermuten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0E51BE" w15:done="0"/>
  <w15:commentEx w15:paraId="4762C7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B69F7" w14:textId="77777777" w:rsidR="00E84664" w:rsidRDefault="00E84664">
      <w:pPr>
        <w:spacing w:line="240" w:lineRule="auto"/>
      </w:pPr>
      <w:r>
        <w:separator/>
      </w:r>
    </w:p>
  </w:endnote>
  <w:endnote w:type="continuationSeparator" w:id="0">
    <w:p w14:paraId="2FCF71D4" w14:textId="77777777" w:rsidR="00E84664" w:rsidRDefault="00E846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horndale">
    <w:altName w:val="Times New Roman"/>
    <w:charset w:val="01"/>
    <w:family w:val="roman"/>
    <w:pitch w:val="variable"/>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umberland">
    <w:altName w:val="Courier New"/>
    <w:charset w:val="01"/>
    <w:family w:val="roman"/>
    <w:pitch w:val="variable"/>
  </w:font>
  <w:font w:name="Courier">
    <w:panose1 w:val="02070409020205020404"/>
    <w:charset w:val="00"/>
    <w:family w:val="modern"/>
    <w:notTrueType/>
    <w:pitch w:val="fixed"/>
    <w:sig w:usb0="00000003" w:usb1="00000000" w:usb2="00000000" w:usb3="00000000" w:csb0="00000001"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1"/>
    <w:family w:val="roman"/>
    <w:pitch w:val="variable"/>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Albany">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3A357" w14:textId="77777777" w:rsidR="00E84664" w:rsidRDefault="00E84664">
      <w:pPr>
        <w:spacing w:line="240" w:lineRule="auto"/>
      </w:pPr>
      <w:r>
        <w:separator/>
      </w:r>
    </w:p>
  </w:footnote>
  <w:footnote w:type="continuationSeparator" w:id="0">
    <w:p w14:paraId="49F4D451" w14:textId="77777777" w:rsidR="00E84664" w:rsidRDefault="00E846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7D295" w14:textId="77777777" w:rsidR="005467B6" w:rsidRDefault="00E84664">
    <w:r>
      <w:rPr>
        <w:sz w:val="18"/>
        <w:szCs w:val="18"/>
      </w:rPr>
      <w:t xml:space="preserve">{AntragStr} Antrag auf verkehrsbeschränkende Maßnahmen{Name} Seite </w:t>
    </w:r>
    <w:r>
      <w:rPr>
        <w:sz w:val="18"/>
        <w:szCs w:val="18"/>
      </w:rPr>
      <w:fldChar w:fldCharType="begin"/>
    </w:r>
    <w:r>
      <w:instrText>PAGE</w:instrText>
    </w:r>
    <w:r>
      <w:fldChar w:fldCharType="separate"/>
    </w:r>
    <w:r w:rsidR="005719E6">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67E0E"/>
    <w:multiLevelType w:val="multilevel"/>
    <w:tmpl w:val="874250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67361BD"/>
    <w:multiLevelType w:val="multilevel"/>
    <w:tmpl w:val="D00A99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B6"/>
    <w:rsid w:val="005467B6"/>
    <w:rsid w:val="005719E6"/>
    <w:rsid w:val="00E8466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082DB52"/>
  <w15:docId w15:val="{9F9CFDC4-3976-4A74-9391-81FA42B6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orndale" w:eastAsia="Andale Sans UI" w:hAnsi="Thorndale" w:cs="Tahoma"/>
        <w:color w:val="000000"/>
        <w:szCs w:val="24"/>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spacing w:line="276" w:lineRule="auto"/>
    </w:pPr>
    <w:rPr>
      <w:rFonts w:ascii="Cumberland" w:hAnsi="Cumberland"/>
      <w:color w:val="00000A"/>
      <w:spacing w:val="2"/>
      <w:sz w:val="22"/>
      <w:lang w:val="de-DE"/>
    </w:rPr>
  </w:style>
  <w:style w:type="paragraph" w:styleId="berschrift1">
    <w:name w:val="heading 1"/>
    <w:basedOn w:val="berschrift"/>
    <w:qFormat/>
    <w:pPr>
      <w:outlineLvl w:val="0"/>
    </w:pPr>
    <w:rPr>
      <w:b/>
      <w:sz w:val="32"/>
    </w:rPr>
  </w:style>
  <w:style w:type="paragraph" w:styleId="berschrift2">
    <w:name w:val="heading 2"/>
    <w:basedOn w:val="berschrift"/>
    <w:qFormat/>
    <w:pPr>
      <w:outlineLvl w:val="1"/>
    </w:pPr>
    <w:rPr>
      <w:b/>
      <w:i/>
    </w:rPr>
  </w:style>
  <w:style w:type="paragraph" w:styleId="berschrift3">
    <w:name w:val="heading 3"/>
    <w:basedOn w:val="berschrift"/>
    <w:qFormat/>
    <w:pPr>
      <w:outlineLvl w:val="2"/>
    </w:pPr>
    <w:rPr>
      <w:b/>
    </w:rPr>
  </w:style>
  <w:style w:type="paragraph" w:styleId="berschrift4">
    <w:name w:val="heading 4"/>
    <w:basedOn w:val="berschrift"/>
    <w:qFormat/>
    <w:pPr>
      <w:outlineLvl w:val="3"/>
    </w:pPr>
    <w:rPr>
      <w:b/>
      <w:i/>
      <w:sz w:val="24"/>
    </w:rPr>
  </w:style>
  <w:style w:type="paragraph" w:styleId="berschrift5">
    <w:name w:val="heading 5"/>
    <w:basedOn w:val="berschrift"/>
    <w:qFormat/>
    <w:pPr>
      <w:outlineLvl w:val="4"/>
    </w:pPr>
    <w:rPr>
      <w:b/>
      <w:sz w:val="24"/>
    </w:rPr>
  </w:style>
  <w:style w:type="paragraph" w:styleId="berschrift6">
    <w:name w:val="heading 6"/>
    <w:basedOn w:val="berschrift"/>
    <w:qFormat/>
    <w:pPr>
      <w:outlineLvl w:val="5"/>
    </w:pPr>
    <w:rPr>
      <w:b/>
      <w:sz w:val="21"/>
    </w:rPr>
  </w:style>
  <w:style w:type="paragraph" w:styleId="berschrift7">
    <w:name w:val="heading 7"/>
    <w:basedOn w:val="berschrift"/>
    <w:qFormat/>
    <w:pPr>
      <w:outlineLvl w:val="6"/>
    </w:pPr>
    <w:rPr>
      <w:b/>
      <w:sz w:val="21"/>
    </w:rPr>
  </w:style>
  <w:style w:type="paragraph" w:styleId="berschrift8">
    <w:name w:val="heading 8"/>
    <w:basedOn w:val="berschrift"/>
    <w:qFormat/>
    <w:pPr>
      <w:outlineLvl w:val="7"/>
    </w:pPr>
    <w:rPr>
      <w:b/>
      <w:sz w:val="21"/>
    </w:rPr>
  </w:style>
  <w:style w:type="paragraph" w:styleId="berschrift9">
    <w:name w:val="heading 9"/>
    <w:basedOn w:val="berschrift"/>
    <w:qFormat/>
    <w:pPr>
      <w:outlineLvl w:val="8"/>
    </w:pPr>
    <w:rPr>
      <w:b/>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StarSymbol" w:eastAsia="OpenSymbol" w:hAnsi="StarSymbol" w:cs="OpenSymbol"/>
      <w:sz w:val="18"/>
    </w:rPr>
  </w:style>
  <w:style w:type="character" w:customStyle="1" w:styleId="Internetlink">
    <w:name w:val="Internetlink"/>
    <w:rPr>
      <w:color w:val="000080"/>
      <w:u w:val="single"/>
    </w:rPr>
  </w:style>
  <w:style w:type="character" w:customStyle="1" w:styleId="BesuchterInternetlink">
    <w:name w:val="Besuchter Internetlink"/>
    <w:rPr>
      <w:color w:val="800000"/>
      <w:u w:val="single"/>
    </w:rPr>
  </w:style>
  <w:style w:type="character" w:customStyle="1" w:styleId="Platzhalter">
    <w:name w:val="Platzhalter"/>
    <w:qFormat/>
    <w:rPr>
      <w:smallCaps/>
      <w:color w:val="008080"/>
      <w:u w:val="dotted"/>
    </w:rPr>
  </w:style>
  <w:style w:type="character" w:customStyle="1" w:styleId="StichwortverzeichnisHaupteintrag">
    <w:name w:val="Stichwortverzeichnis Haupteintrag"/>
    <w:qFormat/>
    <w:rPr>
      <w:b/>
      <w:bCs/>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customStyle="1" w:styleId="Rubys">
    <w:name w:val="Rubys"/>
    <w:qFormat/>
    <w:rPr>
      <w:sz w:val="12"/>
      <w:szCs w:val="12"/>
      <w:u w:val="none"/>
      <w:em w:val="none"/>
    </w:rPr>
  </w:style>
  <w:style w:type="character" w:customStyle="1" w:styleId="Betont">
    <w:name w:val="Betont"/>
    <w:qFormat/>
    <w:rPr>
      <w:i/>
      <w:iCs/>
    </w:rPr>
  </w:style>
  <w:style w:type="character" w:customStyle="1" w:styleId="Zitat1">
    <w:name w:val="Zitat1"/>
    <w:qFormat/>
    <w:rPr>
      <w:i/>
      <w:iCs/>
    </w:rPr>
  </w:style>
  <w:style w:type="character" w:customStyle="1" w:styleId="Starkbetont">
    <w:name w:val="Stark betont"/>
    <w:qFormat/>
    <w:rPr>
      <w:b/>
      <w:bCs/>
    </w:rPr>
  </w:style>
  <w:style w:type="character" w:customStyle="1" w:styleId="Quelltext">
    <w:name w:val="Quelltext"/>
    <w:qFormat/>
    <w:rPr>
      <w:rFonts w:ascii="Courier New" w:eastAsia="Liberation Mono" w:hAnsi="Courier New" w:cs="Liberation Mono"/>
    </w:rPr>
  </w:style>
  <w:style w:type="character" w:customStyle="1" w:styleId="Beispiel">
    <w:name w:val="Beispiel"/>
    <w:qFormat/>
    <w:rPr>
      <w:rFonts w:ascii="Courier New" w:eastAsia="Liberation Mono" w:hAnsi="Courier New" w:cs="Liberation Mono"/>
    </w:rPr>
  </w:style>
  <w:style w:type="character" w:customStyle="1" w:styleId="Benutzereingabe">
    <w:name w:val="Benutzereingabe"/>
    <w:qFormat/>
    <w:rPr>
      <w:rFonts w:ascii="Courier New" w:eastAsia="Liberation Mono" w:hAnsi="Courier New" w:cs="Liberation Mono"/>
    </w:rPr>
  </w:style>
  <w:style w:type="character" w:customStyle="1" w:styleId="Variable">
    <w:name w:val="Variable"/>
    <w:qFormat/>
    <w:rPr>
      <w:i/>
      <w:iCs/>
    </w:rPr>
  </w:style>
  <w:style w:type="character" w:customStyle="1" w:styleId="NichtproportionalerText">
    <w:name w:val="Nichtproportionaler Text"/>
    <w:qFormat/>
    <w:rPr>
      <w:rFonts w:ascii="Courier New" w:eastAsia="Liberation Mono" w:hAnsi="Courier New" w:cs="Liberation Mono"/>
    </w:rPr>
  </w:style>
  <w:style w:type="character" w:customStyle="1" w:styleId="KommentartextZchn">
    <w:name w:val="Kommentartext Zchn"/>
    <w:basedOn w:val="Absatz-Standardschriftart"/>
    <w:link w:val="Kommentartext"/>
    <w:uiPriority w:val="99"/>
    <w:semiHidden/>
    <w:qFormat/>
    <w:rPr>
      <w:rFonts w:ascii="Cumberland" w:hAnsi="Cumberland"/>
      <w:color w:val="00000A"/>
      <w:spacing w:val="2"/>
      <w:sz w:val="20"/>
      <w:szCs w:val="20"/>
      <w:lang w:val="de-DE"/>
    </w:rPr>
  </w:style>
  <w:style w:type="character" w:styleId="Kommentarzeichen">
    <w:name w:val="annotation reference"/>
    <w:basedOn w:val="Absatz-Standardschriftart"/>
    <w:uiPriority w:val="99"/>
    <w:semiHidden/>
    <w:unhideWhenUsed/>
    <w:qFormat/>
    <w:rPr>
      <w:sz w:val="16"/>
      <w:szCs w:val="16"/>
    </w:rPr>
  </w:style>
  <w:style w:type="character" w:customStyle="1" w:styleId="SprechblasentextZchn">
    <w:name w:val="Sprechblasentext Zchn"/>
    <w:basedOn w:val="Absatz-Standardschriftart"/>
    <w:link w:val="Sprechblasentext"/>
    <w:uiPriority w:val="99"/>
    <w:semiHidden/>
    <w:qFormat/>
    <w:rsid w:val="00F96649"/>
    <w:rPr>
      <w:rFonts w:ascii="Tahoma" w:hAnsi="Tahoma"/>
      <w:color w:val="00000A"/>
      <w:spacing w:val="2"/>
      <w:sz w:val="16"/>
      <w:szCs w:val="16"/>
      <w:lang w:val="de-DE"/>
    </w:rPr>
  </w:style>
  <w:style w:type="character" w:customStyle="1" w:styleId="KommentarthemaZchn">
    <w:name w:val="Kommentarthema Zchn"/>
    <w:basedOn w:val="KommentartextZchn"/>
    <w:link w:val="Kommentarthema"/>
    <w:uiPriority w:val="99"/>
    <w:semiHidden/>
    <w:qFormat/>
    <w:rsid w:val="00F96649"/>
    <w:rPr>
      <w:rFonts w:ascii="Cumberland" w:hAnsi="Cumberland"/>
      <w:b/>
      <w:bCs/>
      <w:color w:val="00000A"/>
      <w:spacing w:val="2"/>
      <w:sz w:val="20"/>
      <w:szCs w:val="20"/>
      <w:lang w:val="de-DE"/>
    </w:rPr>
  </w:style>
  <w:style w:type="paragraph" w:customStyle="1" w:styleId="berschrift">
    <w:name w:val="Überschrift"/>
    <w:basedOn w:val="Standard"/>
    <w:next w:val="Textkrper"/>
    <w:qFormat/>
    <w:pPr>
      <w:keepNext/>
      <w:spacing w:before="240" w:after="120"/>
      <w:jc w:val="right"/>
    </w:pPr>
    <w:rPr>
      <w:rFonts w:ascii="Courier" w:eastAsia="Droid Sans Fallback" w:hAnsi="Courier" w:cs="FreeSans"/>
      <w:sz w:val="28"/>
      <w:szCs w:val="28"/>
    </w:rPr>
  </w:style>
  <w:style w:type="paragraph" w:styleId="Textkrper">
    <w:name w:val="Body Text"/>
    <w:basedOn w:val="Standard"/>
    <w:pPr>
      <w:spacing w:after="120" w:line="288" w:lineRule="auto"/>
    </w:pPr>
  </w:style>
  <w:style w:type="paragraph" w:styleId="Liste">
    <w:name w:val="List"/>
    <w:basedOn w:val="Textkrper"/>
    <w:rPr>
      <w:rFonts w:ascii="Thorndale" w:hAnsi="Thorndale" w:cs="FreeSans"/>
    </w:rPr>
  </w:style>
  <w:style w:type="paragraph" w:styleId="Beschriftung">
    <w:name w:val="caption"/>
    <w:basedOn w:val="Standard"/>
    <w:qFormat/>
    <w:pPr>
      <w:suppressLineNumbers/>
      <w:spacing w:before="120" w:after="120"/>
    </w:pPr>
    <w:rPr>
      <w:rFonts w:ascii="Thorndale" w:hAnsi="Thorndale" w:cs="FreeSans"/>
      <w:i/>
      <w:iCs/>
      <w:sz w:val="20"/>
    </w:rPr>
  </w:style>
  <w:style w:type="paragraph" w:customStyle="1" w:styleId="Verzeichnis">
    <w:name w:val="Verzeichnis"/>
    <w:basedOn w:val="Standard"/>
    <w:qFormat/>
    <w:pPr>
      <w:suppressLineNumbers/>
    </w:pPr>
    <w:rPr>
      <w:rFonts w:ascii="Thorndale" w:hAnsi="Thorndale" w:cs="FreeSans"/>
    </w:rPr>
  </w:style>
  <w:style w:type="paragraph" w:customStyle="1" w:styleId="TextkrperEinrckung">
    <w:name w:val="Textkörper Einrückung"/>
    <w:basedOn w:val="Textkrper"/>
    <w:pPr>
      <w:ind w:left="283"/>
    </w:pPr>
  </w:style>
  <w:style w:type="paragraph" w:customStyle="1" w:styleId="TextkrperEinzugnegativ">
    <w:name w:val="Textkörper Einzug negativ"/>
    <w:basedOn w:val="Textkrper"/>
    <w:qFormat/>
    <w:pPr>
      <w:tabs>
        <w:tab w:val="left" w:pos="0"/>
      </w:tabs>
      <w:ind w:left="567" w:hanging="283"/>
    </w:pPr>
  </w:style>
  <w:style w:type="paragraph" w:styleId="Gruformel">
    <w:name w:val="Closing"/>
    <w:basedOn w:val="Standard"/>
    <w:next w:val="Unterschrift"/>
    <w:qFormat/>
    <w:pPr>
      <w:keepNext/>
      <w:spacing w:before="357" w:after="839"/>
      <w:ind w:left="4819"/>
    </w:pPr>
  </w:style>
  <w:style w:type="paragraph" w:styleId="Unterschrift">
    <w:name w:val="Signature"/>
    <w:basedOn w:val="Standard"/>
    <w:next w:val="Standard"/>
    <w:pPr>
      <w:keepNext/>
      <w:ind w:left="4819"/>
    </w:pPr>
  </w:style>
  <w:style w:type="paragraph" w:customStyle="1" w:styleId="Gegenberstellung">
    <w:name w:val="Gegenüberstellung"/>
    <w:basedOn w:val="Textkrper"/>
    <w:qFormat/>
    <w:pPr>
      <w:tabs>
        <w:tab w:val="left" w:pos="0"/>
      </w:tabs>
      <w:ind w:left="2835" w:hanging="2551"/>
    </w:pPr>
  </w:style>
  <w:style w:type="paragraph" w:customStyle="1" w:styleId="Kommentartext1">
    <w:name w:val="Kommentartext1"/>
    <w:basedOn w:val="Textkrper"/>
    <w:pPr>
      <w:ind w:left="2268"/>
    </w:pPr>
  </w:style>
  <w:style w:type="paragraph" w:customStyle="1" w:styleId="berschrift10">
    <w:name w:val="Überschrift 10"/>
    <w:basedOn w:val="berschrift"/>
    <w:qFormat/>
    <w:rPr>
      <w:b/>
      <w:sz w:val="21"/>
    </w:rPr>
  </w:style>
  <w:style w:type="paragraph" w:customStyle="1" w:styleId="Nummerierung1Anfang">
    <w:name w:val="Nummerierung 1 Anfang"/>
    <w:basedOn w:val="Liste"/>
    <w:qFormat/>
    <w:pPr>
      <w:spacing w:before="240"/>
      <w:ind w:left="283" w:hanging="283"/>
    </w:pPr>
  </w:style>
  <w:style w:type="paragraph" w:customStyle="1" w:styleId="Aufzhlung3">
    <w:name w:val="Aufzählung 3"/>
    <w:basedOn w:val="Liste"/>
    <w:pPr>
      <w:ind w:left="283" w:hanging="283"/>
    </w:pPr>
  </w:style>
  <w:style w:type="paragraph" w:customStyle="1" w:styleId="Nummerierung1Ende">
    <w:name w:val="Nummerierung 1 Ende"/>
    <w:basedOn w:val="Liste"/>
    <w:qFormat/>
    <w:pPr>
      <w:spacing w:after="240"/>
      <w:ind w:left="283" w:hanging="283"/>
    </w:pPr>
  </w:style>
  <w:style w:type="paragraph" w:customStyle="1" w:styleId="Nummerierung1Fortsetzung">
    <w:name w:val="Nummerierung 1 Fortsetzung"/>
    <w:basedOn w:val="Liste"/>
    <w:qFormat/>
    <w:pPr>
      <w:ind w:left="283"/>
    </w:pPr>
  </w:style>
  <w:style w:type="paragraph" w:customStyle="1" w:styleId="Nummerierung2Anfang">
    <w:name w:val="Nummerierung 2 Anfang"/>
    <w:basedOn w:val="Liste"/>
    <w:qFormat/>
    <w:pPr>
      <w:spacing w:before="240"/>
      <w:ind w:left="566" w:hanging="283"/>
    </w:pPr>
  </w:style>
  <w:style w:type="paragraph" w:customStyle="1" w:styleId="Listennummer21">
    <w:name w:val="Listennummer 21"/>
    <w:basedOn w:val="Liste"/>
    <w:pPr>
      <w:ind w:left="566" w:hanging="283"/>
    </w:pPr>
  </w:style>
  <w:style w:type="paragraph" w:customStyle="1" w:styleId="Nummerierung2Ende">
    <w:name w:val="Nummerierung 2 Ende"/>
    <w:basedOn w:val="Liste"/>
    <w:qFormat/>
    <w:pPr>
      <w:spacing w:after="240"/>
      <w:ind w:left="566" w:hanging="283"/>
    </w:pPr>
  </w:style>
  <w:style w:type="paragraph" w:customStyle="1" w:styleId="Nummerierung2Fortsetzung">
    <w:name w:val="Nummerierung 2 Fortsetzung"/>
    <w:basedOn w:val="Liste"/>
    <w:qFormat/>
    <w:pPr>
      <w:ind w:left="566"/>
    </w:pPr>
  </w:style>
  <w:style w:type="paragraph" w:customStyle="1" w:styleId="Nummerierung3Anfang">
    <w:name w:val="Nummerierung 3 Anfang"/>
    <w:basedOn w:val="Liste"/>
    <w:qFormat/>
    <w:pPr>
      <w:spacing w:before="240"/>
      <w:ind w:left="849" w:hanging="283"/>
    </w:pPr>
  </w:style>
  <w:style w:type="paragraph" w:customStyle="1" w:styleId="Listennummer31">
    <w:name w:val="Listennummer 31"/>
    <w:basedOn w:val="Liste"/>
    <w:pPr>
      <w:ind w:left="849" w:hanging="283"/>
    </w:pPr>
  </w:style>
  <w:style w:type="paragraph" w:customStyle="1" w:styleId="Nummerierung3Ende">
    <w:name w:val="Nummerierung 3 Ende"/>
    <w:basedOn w:val="Liste"/>
    <w:qFormat/>
    <w:pPr>
      <w:spacing w:after="240"/>
      <w:ind w:left="849" w:hanging="283"/>
    </w:pPr>
  </w:style>
  <w:style w:type="paragraph" w:customStyle="1" w:styleId="Nummerierung3Fortsetzung">
    <w:name w:val="Nummerierung 3 Fortsetzung"/>
    <w:basedOn w:val="Liste"/>
    <w:qFormat/>
    <w:pPr>
      <w:ind w:left="849"/>
    </w:pPr>
  </w:style>
  <w:style w:type="paragraph" w:customStyle="1" w:styleId="Nummerierung4Anfang">
    <w:name w:val="Nummerierung 4 Anfang"/>
    <w:basedOn w:val="Liste"/>
    <w:qFormat/>
    <w:pPr>
      <w:spacing w:before="240"/>
      <w:ind w:left="1132" w:hanging="283"/>
    </w:pPr>
  </w:style>
  <w:style w:type="paragraph" w:customStyle="1" w:styleId="Listennummer41">
    <w:name w:val="Listennummer 41"/>
    <w:basedOn w:val="Liste"/>
    <w:pPr>
      <w:ind w:left="1132" w:hanging="283"/>
    </w:pPr>
  </w:style>
  <w:style w:type="paragraph" w:customStyle="1" w:styleId="Nummerierung4Ende">
    <w:name w:val="Nummerierung 4 Ende"/>
    <w:basedOn w:val="Liste"/>
    <w:qFormat/>
    <w:pPr>
      <w:spacing w:after="240"/>
      <w:ind w:left="1132" w:hanging="283"/>
    </w:pPr>
  </w:style>
  <w:style w:type="paragraph" w:customStyle="1" w:styleId="Nummerierung4Fortsetzung">
    <w:name w:val="Nummerierung 4 Fortsetzung"/>
    <w:basedOn w:val="Liste"/>
    <w:qFormat/>
    <w:pPr>
      <w:ind w:left="1132"/>
    </w:pPr>
  </w:style>
  <w:style w:type="paragraph" w:customStyle="1" w:styleId="Nummerierung5Anfang">
    <w:name w:val="Nummerierung 5 Anfang"/>
    <w:basedOn w:val="Liste"/>
    <w:qFormat/>
    <w:pPr>
      <w:spacing w:before="240"/>
      <w:ind w:left="1415" w:hanging="283"/>
    </w:pPr>
  </w:style>
  <w:style w:type="paragraph" w:customStyle="1" w:styleId="Listennummer51">
    <w:name w:val="Listennummer 51"/>
    <w:basedOn w:val="Liste"/>
    <w:pPr>
      <w:ind w:left="1415" w:hanging="283"/>
    </w:pPr>
  </w:style>
  <w:style w:type="paragraph" w:customStyle="1" w:styleId="Nummerierung5Ende">
    <w:name w:val="Nummerierung 5 Ende"/>
    <w:basedOn w:val="Liste"/>
    <w:qFormat/>
    <w:pPr>
      <w:spacing w:after="240"/>
      <w:ind w:left="1415" w:hanging="283"/>
    </w:pPr>
  </w:style>
  <w:style w:type="paragraph" w:customStyle="1" w:styleId="Nummerierung5Fortsetzung">
    <w:name w:val="Nummerierung 5 Fortsetzung"/>
    <w:basedOn w:val="Liste"/>
    <w:qFormat/>
    <w:pPr>
      <w:ind w:left="1415"/>
    </w:pPr>
  </w:style>
  <w:style w:type="paragraph" w:customStyle="1" w:styleId="Aufzhlung1Anfang">
    <w:name w:val="Aufzählung 1 Anfang"/>
    <w:basedOn w:val="Liste"/>
    <w:qFormat/>
    <w:pPr>
      <w:spacing w:before="240"/>
      <w:ind w:left="283" w:hanging="283"/>
    </w:pPr>
  </w:style>
  <w:style w:type="paragraph" w:customStyle="1" w:styleId="Aufzhlung2">
    <w:name w:val="Aufzählung 2"/>
    <w:basedOn w:val="Liste"/>
    <w:pPr>
      <w:ind w:left="283" w:hanging="283"/>
    </w:pPr>
  </w:style>
  <w:style w:type="paragraph" w:customStyle="1" w:styleId="Aufzhlung1Ende">
    <w:name w:val="Aufzählung 1 Ende"/>
    <w:basedOn w:val="Liste"/>
    <w:qFormat/>
    <w:pPr>
      <w:spacing w:after="240"/>
      <w:ind w:left="283" w:hanging="283"/>
    </w:pPr>
  </w:style>
  <w:style w:type="paragraph" w:customStyle="1" w:styleId="Listenfortsetzung1">
    <w:name w:val="Listenfortsetzung1"/>
    <w:basedOn w:val="Liste"/>
    <w:pPr>
      <w:ind w:left="283"/>
    </w:pPr>
  </w:style>
  <w:style w:type="paragraph" w:customStyle="1" w:styleId="Aufzhlung2Anfang">
    <w:name w:val="Aufzählung 2 Anfang"/>
    <w:basedOn w:val="Liste"/>
    <w:qFormat/>
    <w:pPr>
      <w:spacing w:before="240"/>
      <w:ind w:left="566" w:hanging="283"/>
    </w:pPr>
  </w:style>
  <w:style w:type="paragraph" w:customStyle="1" w:styleId="Aufzhlungszeichen31">
    <w:name w:val="Aufzählungszeichen 31"/>
    <w:basedOn w:val="Liste"/>
    <w:pPr>
      <w:ind w:left="566" w:hanging="283"/>
    </w:pPr>
  </w:style>
  <w:style w:type="paragraph" w:customStyle="1" w:styleId="Aufzhlung2Ende">
    <w:name w:val="Aufzählung 2 Ende"/>
    <w:basedOn w:val="Liste"/>
    <w:qFormat/>
    <w:pPr>
      <w:spacing w:after="240"/>
      <w:ind w:left="566" w:hanging="283"/>
    </w:pPr>
  </w:style>
  <w:style w:type="paragraph" w:customStyle="1" w:styleId="Listenfortsetzung21">
    <w:name w:val="Listenfortsetzung 21"/>
    <w:basedOn w:val="Liste"/>
    <w:pPr>
      <w:ind w:left="566"/>
    </w:pPr>
  </w:style>
  <w:style w:type="paragraph" w:customStyle="1" w:styleId="Aufzhlung3Anfang">
    <w:name w:val="Aufzählung 3 Anfang"/>
    <w:basedOn w:val="Liste"/>
    <w:qFormat/>
    <w:pPr>
      <w:spacing w:before="240"/>
      <w:ind w:left="849" w:hanging="283"/>
    </w:pPr>
  </w:style>
  <w:style w:type="paragraph" w:customStyle="1" w:styleId="Aufzhlungszeichen41">
    <w:name w:val="Aufzählungszeichen 41"/>
    <w:basedOn w:val="Liste"/>
    <w:pPr>
      <w:ind w:left="849" w:hanging="283"/>
    </w:pPr>
  </w:style>
  <w:style w:type="paragraph" w:customStyle="1" w:styleId="Aufzhlung3Ende">
    <w:name w:val="Aufzählung 3 Ende"/>
    <w:basedOn w:val="Liste"/>
    <w:qFormat/>
    <w:pPr>
      <w:spacing w:after="240"/>
      <w:ind w:left="849" w:hanging="283"/>
    </w:pPr>
  </w:style>
  <w:style w:type="paragraph" w:customStyle="1" w:styleId="Listenfortsetzung31">
    <w:name w:val="Listenfortsetzung 31"/>
    <w:basedOn w:val="Liste"/>
    <w:pPr>
      <w:ind w:left="849"/>
    </w:pPr>
  </w:style>
  <w:style w:type="paragraph" w:customStyle="1" w:styleId="Aufzhlung4Anfang">
    <w:name w:val="Aufzählung 4 Anfang"/>
    <w:basedOn w:val="Liste"/>
    <w:qFormat/>
    <w:pPr>
      <w:spacing w:before="240"/>
      <w:ind w:left="1132" w:hanging="283"/>
    </w:pPr>
  </w:style>
  <w:style w:type="paragraph" w:customStyle="1" w:styleId="Aufzhlungszeichen51">
    <w:name w:val="Aufzählungszeichen 51"/>
    <w:basedOn w:val="Liste"/>
    <w:pPr>
      <w:ind w:left="1132" w:hanging="283"/>
    </w:pPr>
  </w:style>
  <w:style w:type="paragraph" w:customStyle="1" w:styleId="Aufzhlung4Ende">
    <w:name w:val="Aufzählung 4 Ende"/>
    <w:basedOn w:val="Liste"/>
    <w:qFormat/>
    <w:pPr>
      <w:spacing w:after="240"/>
      <w:ind w:left="1132" w:hanging="283"/>
    </w:pPr>
  </w:style>
  <w:style w:type="paragraph" w:customStyle="1" w:styleId="Listenfortsetzung41">
    <w:name w:val="Listenfortsetzung 41"/>
    <w:basedOn w:val="Liste"/>
    <w:pPr>
      <w:ind w:left="1132"/>
    </w:pPr>
  </w:style>
  <w:style w:type="paragraph" w:customStyle="1" w:styleId="Aufzhlung5Anfang">
    <w:name w:val="Aufzählung 5 Anfang"/>
    <w:basedOn w:val="Liste"/>
    <w:qFormat/>
    <w:pPr>
      <w:spacing w:before="240"/>
      <w:ind w:left="1415" w:hanging="283"/>
    </w:pPr>
  </w:style>
  <w:style w:type="paragraph" w:customStyle="1" w:styleId="Listennummer1">
    <w:name w:val="Listennummer1"/>
    <w:basedOn w:val="Liste"/>
    <w:pPr>
      <w:ind w:left="1415" w:hanging="283"/>
    </w:pPr>
  </w:style>
  <w:style w:type="paragraph" w:customStyle="1" w:styleId="Aufzhlung5Ende">
    <w:name w:val="Aufzählung 5 Ende"/>
    <w:basedOn w:val="Liste"/>
    <w:qFormat/>
    <w:pPr>
      <w:spacing w:after="240"/>
      <w:ind w:left="1415" w:hanging="283"/>
    </w:pPr>
  </w:style>
  <w:style w:type="paragraph" w:customStyle="1" w:styleId="Listenfortsetzung51">
    <w:name w:val="Listenfortsetzung 51"/>
    <w:basedOn w:val="Liste"/>
    <w:pPr>
      <w:ind w:left="1415"/>
    </w:pPr>
  </w:style>
  <w:style w:type="paragraph" w:styleId="Kopfzeile">
    <w:name w:val="header"/>
    <w:basedOn w:val="berschrift"/>
    <w:pPr>
      <w:shd w:val="clear" w:color="auto" w:fill="FFFFFF"/>
      <w:tabs>
        <w:tab w:val="center" w:pos="4818"/>
        <w:tab w:val="right" w:pos="9637"/>
      </w:tabs>
    </w:pPr>
    <w:rPr>
      <w:rFonts w:ascii="Albany" w:hAnsi="Albany"/>
      <w:b/>
      <w:spacing w:val="8"/>
      <w:sz w:val="32"/>
    </w:rPr>
  </w:style>
  <w:style w:type="paragraph" w:customStyle="1" w:styleId="Kopfzeilelinks">
    <w:name w:val="Kopfzeile links"/>
    <w:basedOn w:val="Standard"/>
    <w:qFormat/>
    <w:pPr>
      <w:tabs>
        <w:tab w:val="center" w:pos="4819"/>
        <w:tab w:val="right" w:pos="9638"/>
      </w:tabs>
      <w:spacing w:before="1083"/>
      <w:jc w:val="right"/>
    </w:pPr>
  </w:style>
  <w:style w:type="paragraph" w:customStyle="1" w:styleId="Kopfzeilerechts">
    <w:name w:val="Kopfzeile rechts"/>
    <w:basedOn w:val="Standard"/>
    <w:qFormat/>
    <w:pPr>
      <w:shd w:val="clear" w:color="auto" w:fill="FFFFFF"/>
      <w:tabs>
        <w:tab w:val="center" w:pos="4819"/>
        <w:tab w:val="right" w:pos="9639"/>
      </w:tabs>
      <w:jc w:val="right"/>
    </w:pPr>
    <w:rPr>
      <w:rFonts w:ascii="Courier" w:hAnsi="Courier"/>
      <w:sz w:val="18"/>
    </w:rPr>
  </w:style>
  <w:style w:type="paragraph" w:styleId="Fuzeile">
    <w:name w:val="footer"/>
    <w:basedOn w:val="Standard"/>
    <w:pPr>
      <w:suppressLineNumbers/>
      <w:tabs>
        <w:tab w:val="center" w:pos="4818"/>
        <w:tab w:val="right" w:pos="9637"/>
      </w:tabs>
    </w:pPr>
  </w:style>
  <w:style w:type="paragraph" w:customStyle="1" w:styleId="Fuzeilelinks">
    <w:name w:val="Fußzeile links"/>
    <w:basedOn w:val="Standard"/>
    <w:qFormat/>
    <w:pPr>
      <w:suppressLineNumbers/>
      <w:tabs>
        <w:tab w:val="center" w:pos="4818"/>
        <w:tab w:val="right" w:pos="9637"/>
      </w:tabs>
    </w:pPr>
  </w:style>
  <w:style w:type="paragraph" w:customStyle="1" w:styleId="Fuzeilerechts">
    <w:name w:val="Fußzeile rechts"/>
    <w:basedOn w:val="Standard"/>
    <w:qFormat/>
    <w:pPr>
      <w:suppressLineNumbers/>
      <w:tabs>
        <w:tab w:val="center" w:pos="4818"/>
        <w:tab w:val="right" w:pos="9637"/>
      </w:tabs>
    </w:pPr>
  </w:style>
  <w:style w:type="paragraph" w:customStyle="1" w:styleId="TabellenInhalt">
    <w:name w:val="Tabellen Inhalt"/>
    <w:basedOn w:val="Textkrper"/>
    <w:qFormat/>
    <w:pPr>
      <w:suppressLineNumbers/>
    </w:pPr>
  </w:style>
  <w:style w:type="paragraph" w:customStyle="1" w:styleId="Tabellenberschrift">
    <w:name w:val="Tabellen Überschrift"/>
    <w:basedOn w:val="TabellenInhalt"/>
    <w:qFormat/>
    <w:pPr>
      <w:jc w:val="center"/>
    </w:pPr>
    <w:rPr>
      <w:b/>
      <w:i/>
    </w:rPr>
  </w:style>
  <w:style w:type="paragraph" w:customStyle="1" w:styleId="Abbildung">
    <w:name w:val="Abbildung"/>
    <w:basedOn w:val="Beschriftung"/>
    <w:qFormat/>
  </w:style>
  <w:style w:type="paragraph" w:customStyle="1" w:styleId="Tabelle">
    <w:name w:val="Tabelle"/>
    <w:basedOn w:val="Beschriftung"/>
    <w:qFormat/>
  </w:style>
  <w:style w:type="paragraph" w:customStyle="1" w:styleId="Text">
    <w:name w:val="Text"/>
    <w:basedOn w:val="Beschriftung"/>
    <w:qFormat/>
  </w:style>
  <w:style w:type="paragraph" w:customStyle="1" w:styleId="Rahmeninhalt">
    <w:name w:val="Rahmeninhalt"/>
    <w:basedOn w:val="Textkrper"/>
    <w:qFormat/>
  </w:style>
  <w:style w:type="paragraph" w:customStyle="1" w:styleId="Funote">
    <w:name w:val="Fußnote"/>
    <w:basedOn w:val="Standard"/>
    <w:pPr>
      <w:suppressLineNumbers/>
      <w:ind w:left="283" w:hanging="283"/>
    </w:pPr>
    <w:rPr>
      <w:sz w:val="20"/>
    </w:rPr>
  </w:style>
  <w:style w:type="paragraph" w:customStyle="1" w:styleId="Empfnger">
    <w:name w:val="Empfänger"/>
    <w:basedOn w:val="Standard"/>
    <w:pPr>
      <w:suppressLineNumbers/>
      <w:spacing w:after="60"/>
    </w:pPr>
  </w:style>
  <w:style w:type="paragraph" w:customStyle="1" w:styleId="Absender">
    <w:name w:val="Absender"/>
    <w:basedOn w:val="Standard"/>
    <w:pPr>
      <w:suppressLineNumbers/>
      <w:spacing w:after="60"/>
    </w:pPr>
  </w:style>
  <w:style w:type="paragraph" w:customStyle="1" w:styleId="EndnoteSymbol">
    <w:name w:val="Endnote Symbol"/>
    <w:basedOn w:val="Standard"/>
    <w:pPr>
      <w:suppressLineNumbers/>
      <w:ind w:left="283" w:hanging="283"/>
    </w:pPr>
    <w:rPr>
      <w:sz w:val="20"/>
    </w:rPr>
  </w:style>
  <w:style w:type="paragraph" w:customStyle="1" w:styleId="Abbildungsverzeichnis1">
    <w:name w:val="Abbildungsverzeichnis1"/>
    <w:basedOn w:val="Beschriftung"/>
  </w:style>
  <w:style w:type="paragraph" w:customStyle="1" w:styleId="Stichwortverzeichnisberschrift">
    <w:name w:val="Stichwortverzeichnis Überschrift"/>
    <w:basedOn w:val="berschrift"/>
    <w:pPr>
      <w:suppressLineNumbers/>
    </w:pPr>
    <w:rPr>
      <w:b/>
      <w:sz w:val="32"/>
    </w:rPr>
  </w:style>
  <w:style w:type="paragraph" w:customStyle="1" w:styleId="Stichwortverzeichnis1">
    <w:name w:val="Stichwortverzeichnis 1"/>
    <w:basedOn w:val="Verzeichnis"/>
  </w:style>
  <w:style w:type="paragraph" w:customStyle="1" w:styleId="Stichwortverzeichnis2">
    <w:name w:val="Stichwortverzeichnis 2"/>
    <w:basedOn w:val="Verzeichnis"/>
    <w:pPr>
      <w:ind w:left="283"/>
    </w:pPr>
  </w:style>
  <w:style w:type="paragraph" w:customStyle="1" w:styleId="Stichwortverzeichnis3">
    <w:name w:val="Stichwortverzeichnis 3"/>
    <w:basedOn w:val="Verzeichnis"/>
    <w:pPr>
      <w:ind w:left="566"/>
    </w:pPr>
  </w:style>
  <w:style w:type="paragraph" w:customStyle="1" w:styleId="StichwortverzeichnisTrenner">
    <w:name w:val="Stichwortverzeichnis Trenner"/>
    <w:basedOn w:val="Verzeichnis"/>
    <w:qFormat/>
  </w:style>
  <w:style w:type="paragraph" w:customStyle="1" w:styleId="RGV-berschrift1">
    <w:name w:val="RGV-Überschrift1"/>
    <w:basedOn w:val="berschrift"/>
    <w:pPr>
      <w:suppressLineNumbers/>
    </w:pPr>
    <w:rPr>
      <w:b/>
      <w:sz w:val="32"/>
    </w:rPr>
  </w:style>
  <w:style w:type="paragraph" w:customStyle="1" w:styleId="Inhaltsverzeichnis1">
    <w:name w:val="Inhaltsverzeichnis 1"/>
    <w:basedOn w:val="Verzeichnis"/>
    <w:pPr>
      <w:tabs>
        <w:tab w:val="right" w:leader="dot" w:pos="9637"/>
      </w:tabs>
    </w:pPr>
  </w:style>
  <w:style w:type="paragraph" w:customStyle="1" w:styleId="Inhaltsverzeichnis2">
    <w:name w:val="Inhaltsverzeichnis 2"/>
    <w:basedOn w:val="Verzeichnis"/>
    <w:pPr>
      <w:tabs>
        <w:tab w:val="right" w:leader="dot" w:pos="9354"/>
      </w:tabs>
      <w:ind w:left="283"/>
    </w:pPr>
  </w:style>
  <w:style w:type="paragraph" w:customStyle="1" w:styleId="Inhaltsverzeichnis3">
    <w:name w:val="Inhaltsverzeichnis 3"/>
    <w:basedOn w:val="Verzeichnis"/>
    <w:pPr>
      <w:tabs>
        <w:tab w:val="right" w:leader="dot" w:pos="9071"/>
      </w:tabs>
      <w:ind w:left="566"/>
    </w:pPr>
  </w:style>
  <w:style w:type="paragraph" w:customStyle="1" w:styleId="Inhaltsverzeichnis4">
    <w:name w:val="Inhaltsverzeichnis 4"/>
    <w:basedOn w:val="Verzeichnis"/>
    <w:pPr>
      <w:tabs>
        <w:tab w:val="right" w:leader="dot" w:pos="8788"/>
      </w:tabs>
      <w:ind w:left="849"/>
    </w:pPr>
  </w:style>
  <w:style w:type="paragraph" w:customStyle="1" w:styleId="Inhaltsverzeichnis5">
    <w:name w:val="Inhaltsverzeichnis 5"/>
    <w:basedOn w:val="Verzeichnis"/>
    <w:pPr>
      <w:tabs>
        <w:tab w:val="right" w:leader="dot" w:pos="8505"/>
      </w:tabs>
      <w:ind w:left="1132"/>
    </w:pPr>
  </w:style>
  <w:style w:type="paragraph" w:customStyle="1" w:styleId="Benutzerverzeichnisberschrift">
    <w:name w:val="Benutzerverzeichnis Überschrift"/>
    <w:basedOn w:val="berschrift"/>
    <w:qFormat/>
    <w:pPr>
      <w:suppressLineNumbers/>
    </w:pPr>
    <w:rPr>
      <w:b/>
      <w:sz w:val="32"/>
    </w:rPr>
  </w:style>
  <w:style w:type="paragraph" w:customStyle="1" w:styleId="Benutzerverzeichnis1">
    <w:name w:val="Benutzerverzeichnis 1"/>
    <w:basedOn w:val="Verzeichnis"/>
    <w:qFormat/>
    <w:pPr>
      <w:tabs>
        <w:tab w:val="right" w:leader="dot" w:pos="9637"/>
      </w:tabs>
    </w:pPr>
  </w:style>
  <w:style w:type="paragraph" w:customStyle="1" w:styleId="Benutzerverzeichnis2">
    <w:name w:val="Benutzerverzeichnis 2"/>
    <w:basedOn w:val="Verzeichnis"/>
    <w:qFormat/>
    <w:pPr>
      <w:tabs>
        <w:tab w:val="right" w:leader="dot" w:pos="9354"/>
      </w:tabs>
      <w:ind w:left="283"/>
    </w:pPr>
  </w:style>
  <w:style w:type="paragraph" w:customStyle="1" w:styleId="Benutzerverzeichnis3">
    <w:name w:val="Benutzerverzeichnis 3"/>
    <w:basedOn w:val="Verzeichnis"/>
    <w:qFormat/>
    <w:pPr>
      <w:tabs>
        <w:tab w:val="right" w:leader="dot" w:pos="9071"/>
      </w:tabs>
      <w:ind w:left="566"/>
    </w:pPr>
  </w:style>
  <w:style w:type="paragraph" w:customStyle="1" w:styleId="Benutzerverzeichnis4">
    <w:name w:val="Benutzerverzeichnis 4"/>
    <w:basedOn w:val="Verzeichnis"/>
    <w:qFormat/>
    <w:pPr>
      <w:tabs>
        <w:tab w:val="right" w:leader="dot" w:pos="8788"/>
      </w:tabs>
      <w:ind w:left="849"/>
    </w:pPr>
  </w:style>
  <w:style w:type="paragraph" w:customStyle="1" w:styleId="Benutzerverzeichnis5">
    <w:name w:val="Benutzerverzeichnis 5"/>
    <w:basedOn w:val="Verzeichnis"/>
    <w:qFormat/>
    <w:pPr>
      <w:tabs>
        <w:tab w:val="right" w:leader="dot" w:pos="8505"/>
      </w:tabs>
      <w:ind w:left="1132"/>
    </w:pPr>
  </w:style>
  <w:style w:type="paragraph" w:customStyle="1" w:styleId="Inhaltsverzeichnis6">
    <w:name w:val="Inhaltsverzeichnis 6"/>
    <w:basedOn w:val="Verzeichnis"/>
    <w:pPr>
      <w:tabs>
        <w:tab w:val="right" w:leader="dot" w:pos="8222"/>
      </w:tabs>
      <w:ind w:left="1415"/>
    </w:pPr>
  </w:style>
  <w:style w:type="paragraph" w:customStyle="1" w:styleId="Inhaltsverzeichnis7">
    <w:name w:val="Inhaltsverzeichnis 7"/>
    <w:basedOn w:val="Verzeichnis"/>
    <w:pPr>
      <w:tabs>
        <w:tab w:val="right" w:leader="dot" w:pos="7939"/>
      </w:tabs>
      <w:ind w:left="1698"/>
    </w:pPr>
  </w:style>
  <w:style w:type="paragraph" w:customStyle="1" w:styleId="Inhaltsverzeichnis8">
    <w:name w:val="Inhaltsverzeichnis 8"/>
    <w:basedOn w:val="Verzeichnis"/>
    <w:pPr>
      <w:tabs>
        <w:tab w:val="right" w:leader="dot" w:pos="7656"/>
      </w:tabs>
      <w:ind w:left="1981"/>
    </w:pPr>
  </w:style>
  <w:style w:type="paragraph" w:customStyle="1" w:styleId="Inhaltsverzeichnis9">
    <w:name w:val="Inhaltsverzeichnis 9"/>
    <w:basedOn w:val="Verzeichnis"/>
    <w:pPr>
      <w:tabs>
        <w:tab w:val="right" w:leader="dot" w:pos="7373"/>
      </w:tabs>
      <w:ind w:left="2264"/>
    </w:pPr>
  </w:style>
  <w:style w:type="paragraph" w:customStyle="1" w:styleId="Inhaltsverzeichnis10">
    <w:name w:val="Inhaltsverzeichnis 10"/>
    <w:basedOn w:val="Verzeichnis"/>
    <w:qFormat/>
    <w:pPr>
      <w:tabs>
        <w:tab w:val="right" w:leader="dot" w:pos="7090"/>
      </w:tabs>
      <w:ind w:left="2547"/>
    </w:pPr>
  </w:style>
  <w:style w:type="paragraph" w:customStyle="1" w:styleId="Abbildungsverzeichnisberschrift">
    <w:name w:val="Abbildungsverzeichnis Überschrift"/>
    <w:basedOn w:val="berschrift"/>
    <w:qFormat/>
    <w:pPr>
      <w:suppressLineNumbers/>
    </w:pPr>
    <w:rPr>
      <w:b/>
      <w:sz w:val="32"/>
    </w:rPr>
  </w:style>
  <w:style w:type="paragraph" w:customStyle="1" w:styleId="Abbildungsverzeichnis10">
    <w:name w:val="Abbildungsverzeichnis 1"/>
    <w:basedOn w:val="Verzeichnis"/>
    <w:qFormat/>
    <w:pPr>
      <w:tabs>
        <w:tab w:val="right" w:leader="dot" w:pos="9637"/>
      </w:tabs>
    </w:pPr>
  </w:style>
  <w:style w:type="paragraph" w:customStyle="1" w:styleId="Objektverzeichnisberschrift">
    <w:name w:val="Objektverzeichnis Überschrift"/>
    <w:basedOn w:val="berschrift"/>
    <w:qFormat/>
    <w:pPr>
      <w:suppressLineNumbers/>
    </w:pPr>
    <w:rPr>
      <w:b/>
      <w:sz w:val="32"/>
    </w:rPr>
  </w:style>
  <w:style w:type="paragraph" w:customStyle="1" w:styleId="Objektverzeichnis1">
    <w:name w:val="Objektverzeichnis 1"/>
    <w:basedOn w:val="Verzeichnis"/>
    <w:qFormat/>
    <w:pPr>
      <w:tabs>
        <w:tab w:val="right" w:leader="dot" w:pos="9637"/>
      </w:tabs>
    </w:pPr>
  </w:style>
  <w:style w:type="paragraph" w:customStyle="1" w:styleId="Tabellenverzeichnisberschrift">
    <w:name w:val="Tabellenverzeichnis Überschrift"/>
    <w:basedOn w:val="berschrift"/>
    <w:qFormat/>
    <w:pPr>
      <w:suppressLineNumbers/>
    </w:pPr>
    <w:rPr>
      <w:b/>
      <w:sz w:val="32"/>
    </w:rPr>
  </w:style>
  <w:style w:type="paragraph" w:customStyle="1" w:styleId="Tabellenverzeichnis1">
    <w:name w:val="Tabellenverzeichnis 1"/>
    <w:basedOn w:val="Verzeichnis"/>
    <w:qFormat/>
    <w:pPr>
      <w:tabs>
        <w:tab w:val="right" w:leader="dot" w:pos="9637"/>
      </w:tabs>
    </w:pPr>
  </w:style>
  <w:style w:type="paragraph" w:customStyle="1" w:styleId="Rechtsgrundlagenverzeichnis1">
    <w:name w:val="Rechtsgrundlagenverzeichnis1"/>
    <w:basedOn w:val="berschrift"/>
    <w:pPr>
      <w:suppressLineNumbers/>
    </w:pPr>
    <w:rPr>
      <w:b/>
      <w:sz w:val="32"/>
    </w:rPr>
  </w:style>
  <w:style w:type="paragraph" w:customStyle="1" w:styleId="Literaturverzeichnis1">
    <w:name w:val="Literaturverzeichnis 1"/>
    <w:basedOn w:val="Verzeichnis"/>
    <w:qFormat/>
    <w:pPr>
      <w:tabs>
        <w:tab w:val="right" w:leader="dot" w:pos="9637"/>
      </w:tabs>
    </w:pPr>
  </w:style>
  <w:style w:type="paragraph" w:customStyle="1" w:styleId="Benutzerverzeichnis6">
    <w:name w:val="Benutzerverzeichnis 6"/>
    <w:basedOn w:val="Verzeichnis"/>
    <w:qFormat/>
    <w:pPr>
      <w:tabs>
        <w:tab w:val="right" w:leader="dot" w:pos="8222"/>
      </w:tabs>
      <w:ind w:left="1415"/>
    </w:pPr>
  </w:style>
  <w:style w:type="paragraph" w:customStyle="1" w:styleId="Benutzerverzeichnis7">
    <w:name w:val="Benutzerverzeichnis 7"/>
    <w:basedOn w:val="Verzeichnis"/>
    <w:qFormat/>
    <w:pPr>
      <w:tabs>
        <w:tab w:val="right" w:leader="dot" w:pos="7939"/>
      </w:tabs>
      <w:ind w:left="1698"/>
    </w:pPr>
  </w:style>
  <w:style w:type="paragraph" w:customStyle="1" w:styleId="Benutzerverzeichnis8">
    <w:name w:val="Benutzerverzeichnis 8"/>
    <w:basedOn w:val="Verzeichnis"/>
    <w:qFormat/>
    <w:pPr>
      <w:tabs>
        <w:tab w:val="right" w:leader="dot" w:pos="7656"/>
      </w:tabs>
      <w:ind w:left="1981"/>
    </w:pPr>
  </w:style>
  <w:style w:type="paragraph" w:customStyle="1" w:styleId="Benutzerverzeichnis9">
    <w:name w:val="Benutzerverzeichnis 9"/>
    <w:basedOn w:val="Verzeichnis"/>
    <w:qFormat/>
    <w:pPr>
      <w:tabs>
        <w:tab w:val="right" w:leader="dot" w:pos="7373"/>
      </w:tabs>
      <w:ind w:left="2264"/>
    </w:pPr>
  </w:style>
  <w:style w:type="paragraph" w:customStyle="1" w:styleId="Benutzerverzeichnis10">
    <w:name w:val="Benutzerverzeichnis 10"/>
    <w:basedOn w:val="Verzeichnis"/>
    <w:qFormat/>
    <w:pPr>
      <w:tabs>
        <w:tab w:val="right" w:leader="dot" w:pos="7090"/>
      </w:tabs>
      <w:ind w:left="2547"/>
    </w:pPr>
  </w:style>
  <w:style w:type="paragraph" w:styleId="Titel">
    <w:name w:val="Title"/>
    <w:basedOn w:val="berschrift"/>
    <w:next w:val="Untertitel"/>
    <w:qFormat/>
    <w:pPr>
      <w:jc w:val="center"/>
    </w:pPr>
    <w:rPr>
      <w:b/>
      <w:sz w:val="36"/>
    </w:rPr>
  </w:style>
  <w:style w:type="paragraph" w:styleId="Untertitel">
    <w:name w:val="Subtitle"/>
    <w:basedOn w:val="berschrift"/>
    <w:qFormat/>
    <w:pPr>
      <w:jc w:val="center"/>
    </w:pPr>
    <w:rPr>
      <w:i/>
    </w:rPr>
  </w:style>
  <w:style w:type="paragraph" w:customStyle="1" w:styleId="Quotations">
    <w:name w:val="Quotations"/>
    <w:basedOn w:val="Standard"/>
    <w:qFormat/>
    <w:pPr>
      <w:spacing w:after="283"/>
      <w:ind w:left="567" w:right="567"/>
    </w:pPr>
  </w:style>
  <w:style w:type="paragraph" w:customStyle="1" w:styleId="VorformatierterText">
    <w:name w:val="Vorformatierter Text"/>
    <w:basedOn w:val="Standard"/>
    <w:qFormat/>
    <w:rPr>
      <w:rFonts w:ascii="Courier New" w:hAnsi="Courier New"/>
      <w:sz w:val="20"/>
    </w:rPr>
  </w:style>
  <w:style w:type="paragraph" w:customStyle="1" w:styleId="HorizontaleLinie">
    <w:name w:val="Horizontale Linie"/>
    <w:basedOn w:val="Standard"/>
    <w:qFormat/>
    <w:pPr>
      <w:suppressLineNumbers/>
      <w:pBdr>
        <w:bottom w:val="double" w:sz="2" w:space="0" w:color="808080"/>
      </w:pBdr>
      <w:spacing w:after="283"/>
    </w:pPr>
    <w:rPr>
      <w:sz w:val="12"/>
    </w:rPr>
  </w:style>
  <w:style w:type="paragraph" w:customStyle="1" w:styleId="Listeninhalt">
    <w:name w:val="Listeninhalt"/>
    <w:basedOn w:val="Standard"/>
    <w:qFormat/>
    <w:pPr>
      <w:ind w:left="567"/>
    </w:pPr>
  </w:style>
  <w:style w:type="paragraph" w:customStyle="1" w:styleId="Listenkopf">
    <w:name w:val="Listenkopf"/>
    <w:basedOn w:val="Standard"/>
    <w:next w:val="Listeninhalt"/>
    <w:qFormat/>
  </w:style>
  <w:style w:type="paragraph" w:styleId="Datum">
    <w:name w:val="Date"/>
    <w:basedOn w:val="Standard"/>
    <w:qFormat/>
    <w:pPr>
      <w:spacing w:after="720"/>
      <w:ind w:left="4819"/>
      <w:jc w:val="right"/>
    </w:pPr>
  </w:style>
  <w:style w:type="paragraph" w:customStyle="1" w:styleId="Opening">
    <w:name w:val="Opening"/>
    <w:basedOn w:val="Standard"/>
    <w:qFormat/>
    <w:pPr>
      <w:spacing w:before="476" w:after="476"/>
    </w:pPr>
  </w:style>
  <w:style w:type="paragraph" w:customStyle="1" w:styleId="Subject">
    <w:name w:val="Subject"/>
    <w:basedOn w:val="Standard"/>
    <w:qFormat/>
    <w:pPr>
      <w:spacing w:before="357" w:after="357"/>
    </w:pPr>
    <w:rPr>
      <w:b/>
      <w:u w:val="single"/>
    </w:rPr>
  </w:style>
  <w:style w:type="paragraph" w:styleId="Kommentartext">
    <w:name w:val="annotation text"/>
    <w:basedOn w:val="Standard"/>
    <w:link w:val="KommentartextZchn"/>
    <w:uiPriority w:val="99"/>
    <w:semiHidden/>
    <w:unhideWhenUsed/>
    <w:qFormat/>
    <w:pPr>
      <w:spacing w:line="240" w:lineRule="auto"/>
    </w:pPr>
    <w:rPr>
      <w:sz w:val="20"/>
      <w:szCs w:val="20"/>
    </w:rPr>
  </w:style>
  <w:style w:type="paragraph" w:styleId="Sprechblasentext">
    <w:name w:val="Balloon Text"/>
    <w:basedOn w:val="Standard"/>
    <w:link w:val="SprechblasentextZchn"/>
    <w:uiPriority w:val="99"/>
    <w:semiHidden/>
    <w:unhideWhenUsed/>
    <w:qFormat/>
    <w:rsid w:val="00F96649"/>
    <w:pPr>
      <w:spacing w:line="240" w:lineRule="auto"/>
    </w:pPr>
    <w:rPr>
      <w:rFonts w:ascii="Tahoma" w:hAnsi="Tahoma"/>
      <w:sz w:val="16"/>
      <w:szCs w:val="16"/>
    </w:rPr>
  </w:style>
  <w:style w:type="paragraph" w:styleId="Kommentarthema">
    <w:name w:val="annotation subject"/>
    <w:basedOn w:val="Kommentartext"/>
    <w:link w:val="KommentarthemaZchn"/>
    <w:uiPriority w:val="99"/>
    <w:semiHidden/>
    <w:unhideWhenUsed/>
    <w:qFormat/>
    <w:rsid w:val="00F96649"/>
    <w:rPr>
      <w:b/>
      <w:bCs/>
    </w:rPr>
  </w:style>
  <w:style w:type="paragraph" w:styleId="StandardWeb">
    <w:name w:val="Normal (Web)"/>
    <w:basedOn w:val="Standard"/>
    <w:uiPriority w:val="99"/>
    <w:semiHidden/>
    <w:unhideWhenUsed/>
    <w:qFormat/>
    <w:rsid w:val="007537A4"/>
    <w:pPr>
      <w:widowControl/>
      <w:spacing w:before="280" w:after="280" w:line="240" w:lineRule="auto"/>
    </w:pPr>
    <w:rPr>
      <w:rFonts w:ascii="Times New Roman" w:eastAsia="Times New Roman" w:hAnsi="Times New Roman" w:cs="Times New Roman"/>
      <w:spacing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1098</Words>
  <Characters>6921</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BriefSven</vt:lpstr>
    </vt:vector>
  </TitlesOfParts>
  <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BriefSven</dc:title>
  <dc:creator>Sven Anders</dc:creator>
  <dc:description>Offizieller Privatbrief mit Schreibmaschinenschrift Vorlage am 07.05.11 mit dem Brief-Assistent erstellt.</dc:description>
  <cp:lastModifiedBy>Sven Anders</cp:lastModifiedBy>
  <cp:revision>2</cp:revision>
  <dcterms:created xsi:type="dcterms:W3CDTF">2016-11-24T07:30:00Z</dcterms:created>
  <dcterms:modified xsi:type="dcterms:W3CDTF">2016-11-24T07:30:00Z</dcterms:modified>
  <dc:language>en-US</dc:language>
</cp:coreProperties>
</file>